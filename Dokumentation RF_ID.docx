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HAnsi"/>
          <w:b/>
          <w:bCs/>
          <w:kern w:val="0"/>
          <w:szCs w:val="22"/>
          <w:lang w:eastAsia="en-US" w:bidi="ar-SA"/>
        </w:rPr>
        <w:id w:val="1694656788"/>
        <w:docPartObj>
          <w:docPartGallery w:val="Cover Pages"/>
          <w:docPartUnique/>
        </w:docPartObj>
      </w:sdtPr>
      <w:sdtEndPr>
        <w:rPr>
          <w:b w:val="0"/>
          <w:bCs w:val="0"/>
          <w:sz w:val="32"/>
          <w:szCs w:val="32"/>
        </w:rPr>
      </w:sdtEndPr>
      <w:sdtContent>
        <w:tbl>
          <w:tblPr>
            <w:tblW w:w="0" w:type="auto"/>
            <w:tblInd w:w="55" w:type="dxa"/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firstRow="0" w:lastRow="0" w:firstColumn="0" w:lastColumn="0" w:noHBand="0" w:noVBand="0"/>
          </w:tblPr>
          <w:tblGrid>
            <w:gridCol w:w="3212"/>
            <w:gridCol w:w="3213"/>
            <w:gridCol w:w="1195"/>
            <w:gridCol w:w="2030"/>
          </w:tblGrid>
          <w:tr w:rsidR="00845CB4" w:rsidRPr="004F05D0" w14:paraId="652A45D3" w14:textId="77777777" w:rsidTr="0095391A">
            <w:tc>
              <w:tcPr>
                <w:tcW w:w="7620" w:type="dxa"/>
                <w:gridSpan w:val="3"/>
                <w:tcBorders>
                  <w:top w:val="single" w:sz="6" w:space="0" w:color="000000"/>
                  <w:left w:val="single" w:sz="6" w:space="0" w:color="000000"/>
                  <w:bottom w:val="single" w:sz="4" w:space="0" w:color="auto"/>
                </w:tcBorders>
                <w:shd w:val="clear" w:color="auto" w:fill="auto"/>
              </w:tcPr>
              <w:p w14:paraId="6EAB64F2" w14:textId="77777777" w:rsidR="00845CB4" w:rsidRPr="004F05D0" w:rsidRDefault="00845CB4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</w:p>
              <w:p w14:paraId="404C78F2" w14:textId="6E82295C" w:rsidR="00845CB4" w:rsidRPr="004F05D0" w:rsidRDefault="00626C54">
                <w:pPr>
                  <w:pStyle w:val="TabellenInhalt"/>
                  <w:jc w:val="center"/>
                  <w:rPr>
                    <w:rFonts w:asciiTheme="minorHAnsi" w:hAnsiTheme="minorHAnsi" w:cstheme="minorHAnsi"/>
                    <w:spacing w:val="20"/>
                    <w:kern w:val="48"/>
                  </w:rPr>
                </w:pPr>
                <w:r w:rsidRPr="004F05D0">
                  <w:rPr>
                    <w:rFonts w:asciiTheme="minorHAnsi" w:hAnsiTheme="minorHAnsi" w:cstheme="minorHAnsi"/>
                    <w:b/>
                    <w:bCs/>
                    <w:spacing w:val="20"/>
                    <w:kern w:val="48"/>
                    <w:sz w:val="48"/>
                    <w:szCs w:val="48"/>
                  </w:rPr>
                  <w:t>Dokumentation</w:t>
                </w:r>
              </w:p>
              <w:p w14:paraId="50C8BE72" w14:textId="77777777" w:rsidR="00845CB4" w:rsidRPr="004F05D0" w:rsidRDefault="00845CB4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</w:p>
              <w:p w14:paraId="403EEFC9" w14:textId="4A586339" w:rsidR="00845CB4" w:rsidRPr="004F05D0" w:rsidRDefault="00626C54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 w:rsidRPr="004F05D0">
                  <w:rPr>
                    <w:rFonts w:asciiTheme="minorHAnsi" w:hAnsiTheme="minorHAnsi" w:cstheme="minorHAnsi"/>
                  </w:rPr>
                  <w:t xml:space="preserve">für </w:t>
                </w:r>
              </w:p>
              <w:p w14:paraId="4981B9BA" w14:textId="77777777" w:rsidR="00845CB4" w:rsidRPr="004F05D0" w:rsidRDefault="00845CB4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</w:p>
              <w:p w14:paraId="10BEE7E5" w14:textId="4AD86A8C" w:rsidR="00845CB4" w:rsidRPr="004F05D0" w:rsidRDefault="00626C54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 w:rsidRPr="004F05D0">
                  <w:rPr>
                    <w:rFonts w:asciiTheme="minorHAnsi" w:hAnsiTheme="minorHAnsi" w:cstheme="minorHAnsi"/>
                    <w:b/>
                    <w:bCs/>
                    <w:sz w:val="72"/>
                    <w:szCs w:val="72"/>
                  </w:rPr>
                  <w:t>RF-ID</w:t>
                </w:r>
              </w:p>
            </w:tc>
            <w:tc>
              <w:tcPr>
                <w:tcW w:w="2030" w:type="dxa"/>
                <w:tcBorders>
                  <w:top w:val="single" w:sz="6" w:space="0" w:color="000000"/>
                  <w:left w:val="single" w:sz="6" w:space="0" w:color="000000"/>
                  <w:bottom w:val="single" w:sz="4" w:space="0" w:color="auto"/>
                  <w:right w:val="single" w:sz="6" w:space="0" w:color="000000"/>
                </w:tcBorders>
                <w:shd w:val="clear" w:color="auto" w:fill="auto"/>
              </w:tcPr>
              <w:p w14:paraId="06D2EF12" w14:textId="77777777" w:rsidR="00845CB4" w:rsidRPr="004F05D0" w:rsidRDefault="00845CB4">
                <w:pPr>
                  <w:pStyle w:val="TabellenInhalt"/>
                  <w:snapToGrid w:val="0"/>
                  <w:rPr>
                    <w:rFonts w:asciiTheme="minorHAnsi" w:hAnsiTheme="minorHAnsi" w:cstheme="minorHAnsi"/>
                    <w:sz w:val="12"/>
                    <w:szCs w:val="12"/>
                  </w:rPr>
                </w:pPr>
                <w:r w:rsidRPr="004F05D0">
                  <w:rPr>
                    <w:rFonts w:asciiTheme="minorHAnsi" w:hAnsiTheme="minorHAnsi" w:cstheme="minorHAnsi"/>
                    <w:noProof/>
                  </w:rPr>
                  <w:drawing>
                    <wp:anchor distT="0" distB="0" distL="0" distR="0" simplePos="0" relativeHeight="251689984" behindDoc="0" locked="0" layoutInCell="1" allowOverlap="1" wp14:anchorId="75FAAA09" wp14:editId="2C5A0BE3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0</wp:posOffset>
                      </wp:positionV>
                      <wp:extent cx="1211580" cy="1748155"/>
                      <wp:effectExtent l="0" t="0" r="7620" b="4445"/>
                      <wp:wrapSquare wrapText="largest"/>
                      <wp:docPr id="35" name="Grafik 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11580" cy="1748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845CB4" w:rsidRPr="004F05D0" w14:paraId="37180052" w14:textId="77777777" w:rsidTr="0095391A">
            <w:tc>
              <w:tcPr>
                <w:tcW w:w="9648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1C5AA03" w14:textId="77777777" w:rsidR="00845CB4" w:rsidRPr="004F05D0" w:rsidRDefault="00845CB4">
                <w:pPr>
                  <w:pStyle w:val="TabellenInhalt"/>
                  <w:snapToGrid w:val="0"/>
                  <w:rPr>
                    <w:rFonts w:asciiTheme="minorHAnsi" w:hAnsiTheme="minorHAnsi" w:cstheme="minorHAnsi"/>
                    <w:sz w:val="12"/>
                    <w:szCs w:val="12"/>
                  </w:rPr>
                </w:pPr>
              </w:p>
            </w:tc>
          </w:tr>
          <w:tr w:rsidR="00845CB4" w:rsidRPr="004F05D0" w14:paraId="6136340C" w14:textId="77777777" w:rsidTr="0095391A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ED10B5A" w14:textId="7E77CECC" w:rsidR="00845CB4" w:rsidRPr="004F05D0" w:rsidRDefault="00626C54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 w:rsidRPr="004F05D0">
                  <w:rPr>
                    <w:rFonts w:asciiTheme="minorHAnsi" w:hAnsiTheme="minorHAnsi" w:cstheme="minorHAnsi"/>
                    <w:sz w:val="16"/>
                    <w:szCs w:val="16"/>
                  </w:rPr>
                  <w:t>Klasse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4AD5310" w14:textId="5E758A35" w:rsidR="00845CB4" w:rsidRPr="004F05D0" w:rsidRDefault="00626C54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 w:rsidRPr="004F05D0">
                  <w:rPr>
                    <w:rFonts w:asciiTheme="minorHAnsi" w:hAnsiTheme="minorHAnsi" w:cstheme="minorHAnsi"/>
                    <w:sz w:val="16"/>
                    <w:szCs w:val="16"/>
                  </w:rPr>
                  <w:t>Teammitglied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8585EB6" w14:textId="77777777" w:rsidR="00845CB4" w:rsidRPr="004F05D0" w:rsidRDefault="00845CB4">
                <w:pPr>
                  <w:pStyle w:val="TabellenInhalt"/>
                  <w:rPr>
                    <w:rFonts w:asciiTheme="minorHAnsi" w:hAnsiTheme="minorHAnsi" w:cstheme="minorHAnsi"/>
                  </w:rPr>
                </w:pPr>
                <w:proofErr w:type="spellStart"/>
                <w:r w:rsidRPr="004F05D0">
                  <w:rPr>
                    <w:rFonts w:asciiTheme="minorHAnsi" w:hAnsiTheme="minorHAnsi" w:cstheme="minorHAnsi"/>
                    <w:sz w:val="16"/>
                    <w:szCs w:val="16"/>
                  </w:rPr>
                  <w:t>Signature</w:t>
                </w:r>
                <w:proofErr w:type="spellEnd"/>
              </w:p>
            </w:tc>
          </w:tr>
          <w:tr w:rsidR="00845CB4" w:rsidRPr="004F05D0" w14:paraId="54C5AD45" w14:textId="77777777" w:rsidTr="0095391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7779895" w14:textId="73B5D405" w:rsidR="00845CB4" w:rsidRPr="004F05D0" w:rsidRDefault="00845CB4" w:rsidP="0095391A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 w:rsidRPr="004F05D0">
                  <w:rPr>
                    <w:rFonts w:asciiTheme="minorHAnsi" w:hAnsiTheme="minorHAnsi" w:cstheme="minorHAnsi"/>
                  </w:rPr>
                  <w:t>4AHELS</w:t>
                </w: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2257F5E" w14:textId="77777777" w:rsidR="00845CB4" w:rsidRPr="004F05D0" w:rsidRDefault="00845CB4" w:rsidP="0095391A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 w:rsidRPr="004F05D0">
                  <w:rPr>
                    <w:rFonts w:asciiTheme="minorHAnsi" w:hAnsiTheme="minorHAnsi" w:cstheme="minorHAnsi"/>
                  </w:rPr>
                  <w:t>Patrik Staudenmayer</w:t>
                </w: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33942113" w14:textId="77777777" w:rsidR="00845CB4" w:rsidRPr="004F05D0" w:rsidRDefault="00845CB4" w:rsidP="0095391A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845CB4" w:rsidRPr="004F05D0" w14:paraId="2B7277B7" w14:textId="77777777" w:rsidTr="0095391A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3E9501F7" w14:textId="145B3FB9" w:rsidR="00845CB4" w:rsidRPr="004F05D0" w:rsidRDefault="00626C54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 w:rsidRPr="004F05D0">
                  <w:rPr>
                    <w:rFonts w:asciiTheme="minorHAnsi" w:hAnsiTheme="minorHAnsi" w:cstheme="minorHAnsi"/>
                    <w:sz w:val="16"/>
                    <w:szCs w:val="16"/>
                  </w:rPr>
                  <w:t>Abgabedatum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57928A9" w14:textId="01D70A2F" w:rsidR="00845CB4" w:rsidRPr="004F05D0" w:rsidRDefault="00626C54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 w:rsidRPr="004F05D0">
                  <w:rPr>
                    <w:rFonts w:asciiTheme="minorHAnsi" w:hAnsiTheme="minorHAnsi" w:cstheme="minorHAnsi"/>
                    <w:sz w:val="16"/>
                    <w:szCs w:val="16"/>
                  </w:rPr>
                  <w:t>Teammitglied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419C39F" w14:textId="77777777" w:rsidR="00845CB4" w:rsidRPr="004F05D0" w:rsidRDefault="00845CB4">
                <w:pPr>
                  <w:pStyle w:val="TabellenInhalt"/>
                  <w:rPr>
                    <w:rFonts w:asciiTheme="minorHAnsi" w:hAnsiTheme="minorHAnsi" w:cstheme="minorHAnsi"/>
                  </w:rPr>
                </w:pPr>
                <w:proofErr w:type="spellStart"/>
                <w:r w:rsidRPr="004F05D0">
                  <w:rPr>
                    <w:rFonts w:asciiTheme="minorHAnsi" w:hAnsiTheme="minorHAnsi" w:cstheme="minorHAnsi"/>
                    <w:sz w:val="16"/>
                    <w:szCs w:val="16"/>
                  </w:rPr>
                  <w:t>Signature</w:t>
                </w:r>
                <w:proofErr w:type="spellEnd"/>
              </w:p>
            </w:tc>
          </w:tr>
          <w:tr w:rsidR="00845CB4" w:rsidRPr="004F05D0" w14:paraId="45B8DBBE" w14:textId="77777777" w:rsidTr="0095391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583B3698" w14:textId="0BA86710" w:rsidR="00845CB4" w:rsidRPr="004F05D0" w:rsidRDefault="00845CB4" w:rsidP="0095391A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72AA3FBB" w14:textId="44B76FC0" w:rsidR="00845CB4" w:rsidRPr="004F05D0" w:rsidRDefault="00626C54" w:rsidP="0095391A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 w:rsidRPr="004F05D0">
                  <w:rPr>
                    <w:rFonts w:asciiTheme="minorHAnsi" w:hAnsiTheme="minorHAnsi" w:cstheme="minorHAnsi"/>
                  </w:rPr>
                  <w:t>Marie Maier</w:t>
                </w:r>
                <w:r w:rsidR="00845CB4" w:rsidRPr="004F05D0">
                  <w:rPr>
                    <w:rFonts w:asciiTheme="minorHAnsi" w:hAnsiTheme="minorHAnsi" w:cstheme="minorHAnsi"/>
                  </w:rPr>
                  <w:t xml:space="preserve"> </w:t>
                </w: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085BD2F6" w14:textId="77777777" w:rsidR="00845CB4" w:rsidRPr="004F05D0" w:rsidRDefault="00845CB4" w:rsidP="0095391A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845CB4" w:rsidRPr="004F05D0" w14:paraId="42D5F978" w14:textId="77777777" w:rsidTr="0095391A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5FD2E096" w14:textId="5F7BEAAE" w:rsidR="00845CB4" w:rsidRPr="004F05D0" w:rsidRDefault="00626C54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 w:rsidRPr="004F05D0">
                  <w:rPr>
                    <w:rFonts w:asciiTheme="minorHAnsi" w:hAnsiTheme="minorHAnsi" w:cstheme="minorHAnsi"/>
                    <w:sz w:val="16"/>
                    <w:szCs w:val="16"/>
                  </w:rPr>
                  <w:t>Lehrer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37FECF28" w14:textId="09C092A4" w:rsidR="00845CB4" w:rsidRPr="004F05D0" w:rsidRDefault="00626C54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 w:rsidRPr="004F05D0">
                  <w:rPr>
                    <w:rFonts w:asciiTheme="minorHAnsi" w:hAnsiTheme="minorHAnsi" w:cstheme="minorHAnsi"/>
                    <w:sz w:val="16"/>
                    <w:szCs w:val="16"/>
                  </w:rPr>
                  <w:t>Teammitglied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55E0441" w14:textId="77777777" w:rsidR="00845CB4" w:rsidRPr="004F05D0" w:rsidRDefault="00845CB4">
                <w:pPr>
                  <w:pStyle w:val="TabellenInhalt"/>
                  <w:rPr>
                    <w:rFonts w:asciiTheme="minorHAnsi" w:hAnsiTheme="minorHAnsi" w:cstheme="minorHAnsi"/>
                  </w:rPr>
                </w:pPr>
                <w:proofErr w:type="spellStart"/>
                <w:r w:rsidRPr="004F05D0">
                  <w:rPr>
                    <w:rFonts w:asciiTheme="minorHAnsi" w:hAnsiTheme="minorHAnsi" w:cstheme="minorHAnsi"/>
                    <w:sz w:val="16"/>
                    <w:szCs w:val="16"/>
                  </w:rPr>
                  <w:t>Signature</w:t>
                </w:r>
                <w:proofErr w:type="spellEnd"/>
              </w:p>
            </w:tc>
          </w:tr>
          <w:tr w:rsidR="00845CB4" w:rsidRPr="004F05D0" w14:paraId="4AE705D9" w14:textId="77777777" w:rsidTr="0095391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5D051DA" w14:textId="4E1C597D" w:rsidR="00845CB4" w:rsidRPr="004F05D0" w:rsidRDefault="00626C54" w:rsidP="0095391A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 w:rsidRPr="004F05D0">
                  <w:rPr>
                    <w:rFonts w:asciiTheme="minorHAnsi" w:hAnsiTheme="minorHAnsi" w:cstheme="minorHAnsi"/>
                  </w:rPr>
                  <w:t xml:space="preserve">Tillich, Gruber, </w:t>
                </w:r>
                <w:proofErr w:type="spellStart"/>
                <w:r w:rsidRPr="004F05D0">
                  <w:rPr>
                    <w:rFonts w:asciiTheme="minorHAnsi" w:hAnsiTheme="minorHAnsi" w:cstheme="minorHAnsi"/>
                  </w:rPr>
                  <w:t>Crha</w:t>
                </w:r>
                <w:proofErr w:type="spellEnd"/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65EE434" w14:textId="2D5B5429" w:rsidR="00845CB4" w:rsidRPr="004F05D0" w:rsidRDefault="00626C54" w:rsidP="00626C54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 w:rsidRPr="004F05D0">
                  <w:rPr>
                    <w:rFonts w:asciiTheme="minorHAnsi" w:hAnsiTheme="minorHAnsi" w:cstheme="minorHAnsi"/>
                  </w:rPr>
                  <w:t>-</w:t>
                </w: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21656BD8" w14:textId="77777777" w:rsidR="00845CB4" w:rsidRPr="004F05D0" w:rsidRDefault="00845CB4" w:rsidP="0095391A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845CB4" w:rsidRPr="004F05D0" w14:paraId="325B1A38" w14:textId="77777777" w:rsidTr="0095391A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1BD84182" w14:textId="0FDD5A27" w:rsidR="00845CB4" w:rsidRPr="004F05D0" w:rsidRDefault="00626C54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 w:rsidRPr="004F05D0">
                  <w:rPr>
                    <w:rFonts w:asciiTheme="minorHAnsi" w:hAnsiTheme="minorHAnsi" w:cstheme="minorHAnsi"/>
                    <w:sz w:val="16"/>
                    <w:szCs w:val="16"/>
                  </w:rPr>
                  <w:t>Note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5255CC60" w14:textId="44455F0E" w:rsidR="00845CB4" w:rsidRPr="004F05D0" w:rsidRDefault="00626C54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 w:rsidRPr="004F05D0">
                  <w:rPr>
                    <w:rFonts w:asciiTheme="minorHAnsi" w:hAnsiTheme="minorHAnsi" w:cstheme="minorHAnsi"/>
                    <w:sz w:val="16"/>
                    <w:szCs w:val="16"/>
                  </w:rPr>
                  <w:t>Teammitglied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08E68E6" w14:textId="77777777" w:rsidR="00845CB4" w:rsidRPr="004F05D0" w:rsidRDefault="00845CB4">
                <w:pPr>
                  <w:pStyle w:val="TabellenInhalt"/>
                  <w:rPr>
                    <w:rFonts w:asciiTheme="minorHAnsi" w:hAnsiTheme="minorHAnsi" w:cstheme="minorHAnsi"/>
                  </w:rPr>
                </w:pPr>
                <w:proofErr w:type="spellStart"/>
                <w:r w:rsidRPr="004F05D0">
                  <w:rPr>
                    <w:rFonts w:asciiTheme="minorHAnsi" w:hAnsiTheme="minorHAnsi" w:cstheme="minorHAnsi"/>
                    <w:sz w:val="16"/>
                    <w:szCs w:val="16"/>
                  </w:rPr>
                  <w:t>Signature</w:t>
                </w:r>
                <w:proofErr w:type="spellEnd"/>
              </w:p>
            </w:tc>
          </w:tr>
          <w:tr w:rsidR="00845CB4" w:rsidRPr="004F05D0" w14:paraId="03F4EE38" w14:textId="77777777" w:rsidTr="0095391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6C09A7F0" w14:textId="77777777" w:rsidR="00845CB4" w:rsidRPr="004F05D0" w:rsidRDefault="00845CB4" w:rsidP="0095391A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97C9AF9" w14:textId="77777777" w:rsidR="00845CB4" w:rsidRPr="004F05D0" w:rsidRDefault="00845CB4" w:rsidP="0095391A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 w:rsidRPr="004F05D0">
                  <w:rPr>
                    <w:rFonts w:asciiTheme="minorHAnsi" w:hAnsiTheme="minorHAnsi" w:cstheme="minorHAnsi"/>
                  </w:rPr>
                  <w:t>-</w:t>
                </w: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14:paraId="4C5214CE" w14:textId="77777777" w:rsidR="00845CB4" w:rsidRPr="004F05D0" w:rsidRDefault="00845CB4" w:rsidP="0095391A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845CB4" w:rsidRPr="004F05D0" w14:paraId="73486754" w14:textId="77777777" w:rsidTr="0095391A">
            <w:tc>
              <w:tcPr>
                <w:tcW w:w="9650" w:type="dxa"/>
                <w:gridSpan w:val="4"/>
                <w:tcBorders>
                  <w:top w:val="single" w:sz="4" w:space="0" w:color="auto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14:paraId="6663837A" w14:textId="77777777" w:rsidR="00845CB4" w:rsidRPr="004F05D0" w:rsidRDefault="00845CB4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  <w:p w14:paraId="12B7D4D0" w14:textId="6D3FA441" w:rsidR="00845CB4" w:rsidRPr="004F05D0" w:rsidRDefault="00626C54" w:rsidP="0095391A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 w:rsidRPr="004F05D0">
                  <w:rPr>
                    <w:rFonts w:asciiTheme="minorHAnsi" w:hAnsiTheme="minorHAnsi" w:cstheme="minorHAnsi"/>
                    <w:sz w:val="32"/>
                    <w:szCs w:val="32"/>
                  </w:rPr>
                  <w:t>Projektbeschreibung</w:t>
                </w:r>
              </w:p>
              <w:p w14:paraId="316BDBD9" w14:textId="77777777" w:rsidR="00845CB4" w:rsidRPr="004F05D0" w:rsidRDefault="00845CB4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  <w:p w14:paraId="11DDD4B9" w14:textId="398B1D93" w:rsidR="00845CB4" w:rsidRPr="004F05D0" w:rsidRDefault="00626C54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 w:rsidRPr="004F05D0">
                  <w:rPr>
                    <w:rFonts w:asciiTheme="minorHAnsi" w:hAnsiTheme="minorHAnsi" w:cstheme="minorHAnsi"/>
                  </w:rPr>
                  <w:t>Aufbau und Programmierung eines RF-ID Tags und Lesegerät</w:t>
                </w:r>
              </w:p>
              <w:p w14:paraId="06367C3A" w14:textId="77777777" w:rsidR="00845CB4" w:rsidRPr="004F05D0" w:rsidRDefault="00845CB4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845CB4" w:rsidRPr="004F05D0" w14:paraId="04FA72CE" w14:textId="77777777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14:paraId="3BB0EC70" w14:textId="77777777" w:rsidR="00845CB4" w:rsidRPr="004F05D0" w:rsidRDefault="00845CB4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  <w:p w14:paraId="0D6B6653" w14:textId="77777777" w:rsidR="00845CB4" w:rsidRPr="004F05D0" w:rsidRDefault="00845CB4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 w:rsidRPr="004F05D0">
                  <w:rPr>
                    <w:rFonts w:asciiTheme="minorHAnsi" w:hAnsiTheme="minorHAnsi" w:cstheme="minorHAnsi"/>
                    <w:sz w:val="32"/>
                    <w:szCs w:val="32"/>
                  </w:rPr>
                  <w:t>USED DEVICES</w:t>
                </w:r>
              </w:p>
              <w:p w14:paraId="6C412543" w14:textId="77777777" w:rsidR="00845CB4" w:rsidRPr="004F05D0" w:rsidRDefault="00845CB4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</w:p>
              <w:p w14:paraId="1A3F7480" w14:textId="77777777" w:rsidR="00845CB4" w:rsidRPr="004F05D0" w:rsidRDefault="00845CB4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</w:p>
              <w:tbl>
                <w:tblPr>
                  <w:tblStyle w:val="Tabellenraster"/>
                  <w:tblW w:w="9490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1133"/>
                  <w:gridCol w:w="3495"/>
                  <w:gridCol w:w="2314"/>
                  <w:gridCol w:w="2548"/>
                </w:tblGrid>
                <w:tr w:rsidR="00014912" w:rsidRPr="004F05D0" w14:paraId="5A65D435" w14:textId="77777777" w:rsidTr="00014912">
                  <w:trPr>
                    <w:trHeight w:val="635"/>
                  </w:trPr>
                  <w:tc>
                    <w:tcPr>
                      <w:tcW w:w="1133" w:type="dxa"/>
                      <w:vAlign w:val="center"/>
                    </w:tcPr>
                    <w:p w14:paraId="0F652167" w14:textId="00E6C4CA" w:rsidR="00014912" w:rsidRPr="004F05D0" w:rsidRDefault="00626C54" w:rsidP="0095391A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4F05D0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Nummer</w:t>
                      </w:r>
                    </w:p>
                  </w:tc>
                  <w:tc>
                    <w:tcPr>
                      <w:tcW w:w="3495" w:type="dxa"/>
                      <w:vAlign w:val="center"/>
                    </w:tcPr>
                    <w:p w14:paraId="35BF2A29" w14:textId="2C073060" w:rsidR="00014912" w:rsidRPr="004F05D0" w:rsidRDefault="00626C54" w:rsidP="0095391A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4F05D0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Gerät</w:t>
                      </w:r>
                    </w:p>
                  </w:tc>
                  <w:tc>
                    <w:tcPr>
                      <w:tcW w:w="2314" w:type="dxa"/>
                      <w:vAlign w:val="center"/>
                    </w:tcPr>
                    <w:p w14:paraId="01C13426" w14:textId="762D0AB0" w:rsidR="00014912" w:rsidRPr="004F05D0" w:rsidRDefault="00626C54" w:rsidP="0095391A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4F05D0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Firma</w:t>
                      </w:r>
                    </w:p>
                  </w:tc>
                  <w:tc>
                    <w:tcPr>
                      <w:tcW w:w="2548" w:type="dxa"/>
                      <w:vAlign w:val="center"/>
                    </w:tcPr>
                    <w:p w14:paraId="6BFA53B1" w14:textId="7405A2C5" w:rsidR="00014912" w:rsidRPr="004F05D0" w:rsidRDefault="00626C54" w:rsidP="0095391A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4F05D0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Typ</w:t>
                      </w:r>
                    </w:p>
                  </w:tc>
                </w:tr>
                <w:tr w:rsidR="00014912" w:rsidRPr="004F05D0" w14:paraId="530912ED" w14:textId="77777777" w:rsidTr="00014912">
                  <w:trPr>
                    <w:trHeight w:val="336"/>
                  </w:trPr>
                  <w:tc>
                    <w:tcPr>
                      <w:tcW w:w="1133" w:type="dxa"/>
                    </w:tcPr>
                    <w:p w14:paraId="0F8AEE91" w14:textId="77777777" w:rsidR="00014912" w:rsidRPr="004F05D0" w:rsidRDefault="00014912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F05D0">
                        <w:rPr>
                          <w:rFonts w:asciiTheme="minorHAnsi" w:hAnsiTheme="minorHAnsi" w:cstheme="minorHAnsi"/>
                        </w:rPr>
                        <w:t>1</w:t>
                      </w:r>
                    </w:p>
                  </w:tc>
                  <w:tc>
                    <w:tcPr>
                      <w:tcW w:w="3495" w:type="dxa"/>
                    </w:tcPr>
                    <w:p w14:paraId="5FEEE712" w14:textId="4CB06281" w:rsidR="00014912" w:rsidRPr="004F05D0" w:rsidRDefault="00626C54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F05D0">
                        <w:rPr>
                          <w:rFonts w:asciiTheme="minorHAnsi" w:hAnsiTheme="minorHAnsi" w:cstheme="minorHAnsi"/>
                        </w:rPr>
                        <w:t>Labornetzteil</w:t>
                      </w:r>
                      <w:r w:rsidR="00014912" w:rsidRPr="004F05D0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</w:p>
                  </w:tc>
                  <w:tc>
                    <w:tcPr>
                      <w:tcW w:w="2314" w:type="dxa"/>
                    </w:tcPr>
                    <w:p w14:paraId="6B2398CB" w14:textId="77777777" w:rsidR="00014912" w:rsidRPr="004F05D0" w:rsidRDefault="00014912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2548" w:type="dxa"/>
                    </w:tcPr>
                    <w:p w14:paraId="4FA99C3B" w14:textId="77777777" w:rsidR="00014912" w:rsidRPr="004F05D0" w:rsidRDefault="00014912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  <w:tr w:rsidR="00014912" w:rsidRPr="004F05D0" w14:paraId="3770DCF7" w14:textId="77777777" w:rsidTr="00014912">
                  <w:trPr>
                    <w:trHeight w:val="319"/>
                  </w:trPr>
                  <w:tc>
                    <w:tcPr>
                      <w:tcW w:w="1133" w:type="dxa"/>
                    </w:tcPr>
                    <w:p w14:paraId="1E280277" w14:textId="77777777" w:rsidR="00014912" w:rsidRPr="004F05D0" w:rsidRDefault="00014912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F05D0">
                        <w:rPr>
                          <w:rFonts w:asciiTheme="minorHAnsi" w:hAnsiTheme="minorHAnsi" w:cstheme="minorHAnsi"/>
                        </w:rPr>
                        <w:t>2</w:t>
                      </w:r>
                    </w:p>
                  </w:tc>
                  <w:tc>
                    <w:tcPr>
                      <w:tcW w:w="3495" w:type="dxa"/>
                    </w:tcPr>
                    <w:p w14:paraId="7FF34613" w14:textId="2AF6E7BD" w:rsidR="00014912" w:rsidRPr="004F05D0" w:rsidRDefault="00626C54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F05D0">
                        <w:rPr>
                          <w:rFonts w:asciiTheme="minorHAnsi" w:hAnsiTheme="minorHAnsi" w:cstheme="minorHAnsi"/>
                        </w:rPr>
                        <w:t>Oszilloskope</w:t>
                      </w:r>
                    </w:p>
                  </w:tc>
                  <w:tc>
                    <w:tcPr>
                      <w:tcW w:w="2314" w:type="dxa"/>
                    </w:tcPr>
                    <w:p w14:paraId="32D4459B" w14:textId="698EACA8" w:rsidR="00014912" w:rsidRPr="004F05D0" w:rsidRDefault="00014912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2548" w:type="dxa"/>
                    </w:tcPr>
                    <w:p w14:paraId="147F2B25" w14:textId="174267A4" w:rsidR="00014912" w:rsidRPr="004F05D0" w:rsidRDefault="00014912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</w:tbl>
              <w:p w14:paraId="4928AE6B" w14:textId="77777777" w:rsidR="00845CB4" w:rsidRPr="004F05D0" w:rsidRDefault="00845CB4" w:rsidP="0095391A">
                <w:pPr>
                  <w:pStyle w:val="TabellenInhalt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  <w:p w14:paraId="38B816D7" w14:textId="77777777" w:rsidR="00845CB4" w:rsidRPr="004F05D0" w:rsidRDefault="00845CB4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  <w:p w14:paraId="09510A07" w14:textId="77777777" w:rsidR="00845CB4" w:rsidRPr="004F05D0" w:rsidRDefault="00845CB4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</w:tc>
          </w:tr>
          <w:tr w:rsidR="00845CB4" w:rsidRPr="004F05D0" w14:paraId="5120DB4F" w14:textId="77777777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14:paraId="17130E86" w14:textId="72FABB8F" w:rsidR="00845CB4" w:rsidRPr="004F05D0" w:rsidRDefault="00845CB4">
                <w:pPr>
                  <w:pStyle w:val="TabellenInhalt"/>
                  <w:jc w:val="right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</w:p>
            </w:tc>
          </w:tr>
          <w:tr w:rsidR="00845CB4" w:rsidRPr="004F05D0" w14:paraId="760ACA6F" w14:textId="77777777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14:paraId="748A3B1D" w14:textId="77777777" w:rsidR="00845CB4" w:rsidRPr="004F05D0" w:rsidRDefault="00845CB4">
                <w:pPr>
                  <w:pStyle w:val="TabellenInhalt"/>
                  <w:jc w:val="right"/>
                  <w:rPr>
                    <w:rFonts w:asciiTheme="minorHAnsi" w:hAnsiTheme="minorHAnsi" w:cstheme="minorHAnsi"/>
                  </w:rPr>
                </w:pPr>
                <w:r w:rsidRPr="004F05D0">
                  <w:rPr>
                    <w:rFonts w:asciiTheme="minorHAnsi" w:hAnsiTheme="minorHAnsi" w:cstheme="minorHAnsi"/>
                    <w:sz w:val="16"/>
                    <w:szCs w:val="16"/>
                  </w:rPr>
                  <w:t>Cover Sheet E2014 v3</w:t>
                </w:r>
              </w:p>
            </w:tc>
          </w:tr>
        </w:tbl>
        <w:p w14:paraId="1704EAC1" w14:textId="77777777" w:rsidR="00845CB4" w:rsidRPr="004F05D0" w:rsidRDefault="00845CB4" w:rsidP="0095391A">
          <w:pPr>
            <w:rPr>
              <w:rFonts w:cstheme="minorHAnsi"/>
            </w:rPr>
          </w:pPr>
        </w:p>
        <w:p w14:paraId="32AEAD47" w14:textId="17522664" w:rsidR="00845CB4" w:rsidRPr="004F05D0" w:rsidRDefault="00626C54" w:rsidP="00357A2F">
          <w:pPr>
            <w:spacing w:after="160"/>
            <w:jc w:val="center"/>
            <w:rPr>
              <w:rFonts w:eastAsia="DejaVu Sans" w:cstheme="minorHAnsi"/>
              <w:kern w:val="1"/>
              <w:sz w:val="32"/>
              <w:szCs w:val="32"/>
              <w:lang w:eastAsia="zh-CN" w:bidi="hi-IN"/>
            </w:rPr>
          </w:pPr>
          <w:proofErr w:type="spellStart"/>
          <w:r w:rsidRPr="004F05D0">
            <w:rPr>
              <w:rFonts w:eastAsia="DejaVu Sans" w:cstheme="minorHAnsi"/>
              <w:color w:val="ED7D31" w:themeColor="accent2"/>
              <w:kern w:val="1"/>
              <w:sz w:val="32"/>
              <w:szCs w:val="32"/>
              <w:lang w:eastAsia="zh-CN" w:bidi="hi-IN"/>
            </w:rPr>
            <w:lastRenderedPageBreak/>
            <w:t>Inhaltsverzeichniss</w:t>
          </w:r>
          <w:proofErr w:type="spellEnd"/>
        </w:p>
      </w:sdtContent>
    </w:sdt>
    <w:p w14:paraId="6AAA4FA4" w14:textId="6FAA1BB5" w:rsidR="00D7092D" w:rsidRDefault="00357A2F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val="en-GB" w:eastAsia="en-GB"/>
        </w:rPr>
      </w:pPr>
      <w:r w:rsidRPr="004F05D0">
        <w:rPr>
          <w:i w:val="0"/>
          <w:iCs w:val="0"/>
          <w:noProof/>
          <w:szCs w:val="22"/>
        </w:rPr>
        <w:fldChar w:fldCharType="begin"/>
      </w:r>
      <w:r w:rsidRPr="004F05D0">
        <w:rPr>
          <w:noProof/>
        </w:rPr>
        <w:instrText xml:space="preserve"> TOC \o "1-7" \h \z \u </w:instrText>
      </w:r>
      <w:r w:rsidRPr="004F05D0">
        <w:rPr>
          <w:i w:val="0"/>
          <w:iCs w:val="0"/>
          <w:noProof/>
          <w:szCs w:val="22"/>
        </w:rPr>
        <w:fldChar w:fldCharType="separate"/>
      </w:r>
      <w:hyperlink w:anchor="_Toc9949948" w:history="1">
        <w:r w:rsidR="00D7092D" w:rsidRPr="00654B86">
          <w:rPr>
            <w:rStyle w:val="Hyperlink"/>
            <w:noProof/>
          </w:rPr>
          <w:t>1</w:t>
        </w:r>
        <w:r w:rsidR="00D7092D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val="en-GB" w:eastAsia="en-GB"/>
          </w:rPr>
          <w:tab/>
        </w:r>
        <w:r w:rsidR="00D7092D" w:rsidRPr="00654B86">
          <w:rPr>
            <w:rStyle w:val="Hyperlink"/>
            <w:noProof/>
          </w:rPr>
          <w:t>Hardware</w:t>
        </w:r>
        <w:r w:rsidR="00D7092D">
          <w:rPr>
            <w:noProof/>
            <w:webHidden/>
          </w:rPr>
          <w:tab/>
        </w:r>
        <w:r w:rsidR="00D7092D">
          <w:rPr>
            <w:noProof/>
            <w:webHidden/>
          </w:rPr>
          <w:fldChar w:fldCharType="begin"/>
        </w:r>
        <w:r w:rsidR="00D7092D">
          <w:rPr>
            <w:noProof/>
            <w:webHidden/>
          </w:rPr>
          <w:instrText xml:space="preserve"> PAGEREF _Toc9949948 \h </w:instrText>
        </w:r>
        <w:r w:rsidR="00D7092D">
          <w:rPr>
            <w:noProof/>
            <w:webHidden/>
          </w:rPr>
        </w:r>
        <w:r w:rsidR="00D7092D">
          <w:rPr>
            <w:noProof/>
            <w:webHidden/>
          </w:rPr>
          <w:fldChar w:fldCharType="separate"/>
        </w:r>
        <w:r w:rsidR="00D7092D">
          <w:rPr>
            <w:noProof/>
            <w:webHidden/>
          </w:rPr>
          <w:t>2</w:t>
        </w:r>
        <w:r w:rsidR="00D7092D">
          <w:rPr>
            <w:noProof/>
            <w:webHidden/>
          </w:rPr>
          <w:fldChar w:fldCharType="end"/>
        </w:r>
      </w:hyperlink>
    </w:p>
    <w:p w14:paraId="22BE4582" w14:textId="0CE6C217" w:rsidR="00D7092D" w:rsidRDefault="00D7092D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b w:val="0"/>
          <w:bCs w:val="0"/>
          <w:noProof/>
          <w:sz w:val="22"/>
          <w:lang w:val="en-GB" w:eastAsia="en-GB"/>
        </w:rPr>
      </w:pPr>
      <w:hyperlink w:anchor="_Toc9949949" w:history="1">
        <w:r w:rsidRPr="00654B86">
          <w:rPr>
            <w:rStyle w:val="Hyperlink"/>
            <w:noProof/>
          </w:rPr>
          <w:t>1.1</w:t>
        </w:r>
        <w:r>
          <w:rPr>
            <w:rFonts w:eastAsiaTheme="minorEastAsia"/>
            <w:b w:val="0"/>
            <w:bCs w:val="0"/>
            <w:noProof/>
            <w:sz w:val="22"/>
            <w:lang w:val="en-GB" w:eastAsia="en-GB"/>
          </w:rPr>
          <w:tab/>
        </w:r>
        <w:r w:rsidRPr="00654B86">
          <w:rPr>
            <w:rStyle w:val="Hyperlink"/>
            <w:noProof/>
          </w:rPr>
          <w:t>Lesegerät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7D5A86" w14:textId="592DE44B" w:rsidR="00D7092D" w:rsidRDefault="00D7092D">
      <w:pPr>
        <w:pStyle w:val="Verzeichnis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val="en-GB" w:eastAsia="en-GB"/>
        </w:rPr>
      </w:pPr>
      <w:hyperlink w:anchor="_Toc9949950" w:history="1">
        <w:r w:rsidRPr="00654B86">
          <w:rPr>
            <w:rStyle w:val="Hyperlink"/>
            <w:noProof/>
          </w:rPr>
          <w:t>1.1.1</w:t>
        </w:r>
        <w:r>
          <w:rPr>
            <w:rFonts w:eastAsiaTheme="minorEastAsia"/>
            <w:noProof/>
            <w:sz w:val="22"/>
            <w:szCs w:val="22"/>
            <w:lang w:val="en-GB" w:eastAsia="en-GB"/>
          </w:rPr>
          <w:tab/>
        </w:r>
        <w:r w:rsidRPr="00654B86">
          <w:rPr>
            <w:rStyle w:val="Hyperlink"/>
            <w:noProof/>
          </w:rPr>
          <w:t>Schaltung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06BFC3" w14:textId="7D100177" w:rsidR="00D7092D" w:rsidRDefault="00D7092D">
      <w:pPr>
        <w:pStyle w:val="Verzeichnis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val="en-GB" w:eastAsia="en-GB"/>
        </w:rPr>
      </w:pPr>
      <w:hyperlink w:anchor="_Toc9949951" w:history="1">
        <w:r w:rsidRPr="00654B86">
          <w:rPr>
            <w:rStyle w:val="Hyperlink"/>
            <w:noProof/>
          </w:rPr>
          <w:t>1.1.2</w:t>
        </w:r>
        <w:r>
          <w:rPr>
            <w:rFonts w:eastAsiaTheme="minorEastAsia"/>
            <w:noProof/>
            <w:sz w:val="22"/>
            <w:szCs w:val="22"/>
            <w:lang w:val="en-GB" w:eastAsia="en-GB"/>
          </w:rPr>
          <w:tab/>
        </w:r>
        <w:r w:rsidRPr="00654B86">
          <w:rPr>
            <w:rStyle w:val="Hyperlink"/>
            <w:noProof/>
          </w:rPr>
          <w:t>Berechnungen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F78A10" w14:textId="73ADE546" w:rsidR="00D7092D" w:rsidRDefault="00D7092D">
      <w:pPr>
        <w:pStyle w:val="Verzeichnis4"/>
        <w:tabs>
          <w:tab w:val="left" w:pos="1540"/>
          <w:tab w:val="right" w:leader="dot" w:pos="9062"/>
        </w:tabs>
        <w:rPr>
          <w:rFonts w:eastAsiaTheme="minorEastAsia"/>
          <w:noProof/>
          <w:sz w:val="22"/>
          <w:szCs w:val="22"/>
          <w:lang w:val="en-GB" w:eastAsia="en-GB"/>
        </w:rPr>
      </w:pPr>
      <w:hyperlink w:anchor="_Toc9949952" w:history="1">
        <w:r w:rsidRPr="00654B86">
          <w:rPr>
            <w:rStyle w:val="Hyperlink"/>
            <w:noProof/>
          </w:rPr>
          <w:t>1.1.2.1</w:t>
        </w:r>
        <w:r>
          <w:rPr>
            <w:rFonts w:eastAsiaTheme="minorEastAsia"/>
            <w:noProof/>
            <w:sz w:val="22"/>
            <w:szCs w:val="22"/>
            <w:lang w:val="en-GB" w:eastAsia="en-GB"/>
          </w:rPr>
          <w:tab/>
        </w:r>
        <w:r w:rsidRPr="00654B86">
          <w:rPr>
            <w:rStyle w:val="Hyperlink"/>
            <w:noProof/>
          </w:rPr>
          <w:t>Resonanzfrequenz RC-Oszillator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7842C9" w14:textId="5C10D5E5" w:rsidR="00D7092D" w:rsidRDefault="00D7092D">
      <w:pPr>
        <w:pStyle w:val="Verzeichnis4"/>
        <w:tabs>
          <w:tab w:val="left" w:pos="1540"/>
          <w:tab w:val="right" w:leader="dot" w:pos="9062"/>
        </w:tabs>
        <w:rPr>
          <w:rFonts w:eastAsiaTheme="minorEastAsia"/>
          <w:noProof/>
          <w:sz w:val="22"/>
          <w:szCs w:val="22"/>
          <w:lang w:val="en-GB" w:eastAsia="en-GB"/>
        </w:rPr>
      </w:pPr>
      <w:hyperlink w:anchor="_Toc9949953" w:history="1">
        <w:r w:rsidRPr="00654B86">
          <w:rPr>
            <w:rStyle w:val="Hyperlink"/>
            <w:noProof/>
          </w:rPr>
          <w:t>1.1.2.2</w:t>
        </w:r>
        <w:r>
          <w:rPr>
            <w:rFonts w:eastAsiaTheme="minorEastAsia"/>
            <w:noProof/>
            <w:sz w:val="22"/>
            <w:szCs w:val="22"/>
            <w:lang w:val="en-GB" w:eastAsia="en-GB"/>
          </w:rPr>
          <w:tab/>
        </w:r>
        <w:r w:rsidRPr="00654B86">
          <w:rPr>
            <w:rStyle w:val="Hyperlink"/>
            <w:noProof/>
          </w:rPr>
          <w:t>Resonanzfrequenz Schwingkreis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A6CA9F" w14:textId="6B4A6F4A" w:rsidR="00D7092D" w:rsidRDefault="00D7092D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b w:val="0"/>
          <w:bCs w:val="0"/>
          <w:noProof/>
          <w:sz w:val="22"/>
          <w:lang w:val="en-GB" w:eastAsia="en-GB"/>
        </w:rPr>
      </w:pPr>
      <w:hyperlink w:anchor="_Toc9949954" w:history="1">
        <w:r w:rsidRPr="00654B86">
          <w:rPr>
            <w:rStyle w:val="Hyperlink"/>
            <w:noProof/>
          </w:rPr>
          <w:t>1.2</w:t>
        </w:r>
        <w:r>
          <w:rPr>
            <w:rFonts w:eastAsiaTheme="minorEastAsia"/>
            <w:b w:val="0"/>
            <w:bCs w:val="0"/>
            <w:noProof/>
            <w:sz w:val="22"/>
            <w:lang w:val="en-GB" w:eastAsia="en-GB"/>
          </w:rPr>
          <w:tab/>
        </w:r>
        <w:r w:rsidRPr="00654B86">
          <w:rPr>
            <w:rStyle w:val="Hyperlink"/>
            <w:noProof/>
          </w:rPr>
          <w:t>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B8190B" w14:textId="5BC07614" w:rsidR="00D7092D" w:rsidRDefault="00D7092D">
      <w:pPr>
        <w:pStyle w:val="Verzeichnis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val="en-GB" w:eastAsia="en-GB"/>
        </w:rPr>
      </w:pPr>
      <w:hyperlink w:anchor="_Toc9949955" w:history="1">
        <w:r w:rsidRPr="00654B86">
          <w:rPr>
            <w:rStyle w:val="Hyperlink"/>
            <w:noProof/>
          </w:rPr>
          <w:t>1.2.1</w:t>
        </w:r>
        <w:r>
          <w:rPr>
            <w:rFonts w:eastAsiaTheme="minorEastAsia"/>
            <w:noProof/>
            <w:sz w:val="22"/>
            <w:szCs w:val="22"/>
            <w:lang w:val="en-GB" w:eastAsia="en-GB"/>
          </w:rPr>
          <w:tab/>
        </w:r>
        <w:r w:rsidRPr="00654B86">
          <w:rPr>
            <w:rStyle w:val="Hyperlink"/>
            <w:noProof/>
          </w:rPr>
          <w:t>Schaltung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A58852" w14:textId="290F5617" w:rsidR="00D7092D" w:rsidRDefault="00D7092D">
      <w:pPr>
        <w:pStyle w:val="Verzeichnis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val="en-GB" w:eastAsia="en-GB"/>
        </w:rPr>
      </w:pPr>
      <w:hyperlink w:anchor="_Toc9949956" w:history="1">
        <w:r w:rsidRPr="00654B86">
          <w:rPr>
            <w:rStyle w:val="Hyperlink"/>
            <w:noProof/>
          </w:rPr>
          <w:t>1.2.2</w:t>
        </w:r>
        <w:r>
          <w:rPr>
            <w:rFonts w:eastAsiaTheme="minorEastAsia"/>
            <w:noProof/>
            <w:sz w:val="22"/>
            <w:szCs w:val="22"/>
            <w:lang w:val="en-GB" w:eastAsia="en-GB"/>
          </w:rPr>
          <w:tab/>
        </w:r>
        <w:r w:rsidRPr="00654B86">
          <w:rPr>
            <w:rStyle w:val="Hyperlink"/>
            <w:noProof/>
          </w:rPr>
          <w:t>Berechnungen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6B9D04" w14:textId="08B9A03F" w:rsidR="00D7092D" w:rsidRDefault="00D7092D">
      <w:pPr>
        <w:pStyle w:val="Verzeichnis4"/>
        <w:tabs>
          <w:tab w:val="left" w:pos="1540"/>
          <w:tab w:val="right" w:leader="dot" w:pos="9062"/>
        </w:tabs>
        <w:rPr>
          <w:rFonts w:eastAsiaTheme="minorEastAsia"/>
          <w:noProof/>
          <w:sz w:val="22"/>
          <w:szCs w:val="22"/>
          <w:lang w:val="en-GB" w:eastAsia="en-GB"/>
        </w:rPr>
      </w:pPr>
      <w:hyperlink w:anchor="_Toc9949957" w:history="1">
        <w:r w:rsidRPr="00654B86">
          <w:rPr>
            <w:rStyle w:val="Hyperlink"/>
            <w:noProof/>
          </w:rPr>
          <w:t>1.2.2.1</w:t>
        </w:r>
        <w:r>
          <w:rPr>
            <w:rFonts w:eastAsiaTheme="minorEastAsia"/>
            <w:noProof/>
            <w:sz w:val="22"/>
            <w:szCs w:val="22"/>
            <w:lang w:val="en-GB" w:eastAsia="en-GB"/>
          </w:rPr>
          <w:tab/>
        </w:r>
        <w:r w:rsidRPr="00654B86">
          <w:rPr>
            <w:rStyle w:val="Hyperlink"/>
            <w:noProof/>
          </w:rPr>
          <w:t>Schwingkreis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735328" w14:textId="02BC999D" w:rsidR="00D7092D" w:rsidRDefault="00D7092D">
      <w:pPr>
        <w:pStyle w:val="Verzeichnis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val="en-GB" w:eastAsia="en-GB"/>
        </w:rPr>
      </w:pPr>
      <w:hyperlink w:anchor="_Toc9949958" w:history="1">
        <w:r w:rsidRPr="00654B86">
          <w:rPr>
            <w:rStyle w:val="Hyperlink"/>
            <w:noProof/>
          </w:rPr>
          <w:t>1.2.3</w:t>
        </w:r>
        <w:r>
          <w:rPr>
            <w:rFonts w:eastAsiaTheme="minorEastAsia"/>
            <w:noProof/>
            <w:sz w:val="22"/>
            <w:szCs w:val="22"/>
            <w:lang w:val="en-GB" w:eastAsia="en-GB"/>
          </w:rPr>
          <w:tab/>
        </w:r>
        <w:r w:rsidRPr="00654B86">
          <w:rPr>
            <w:rStyle w:val="Hyperlink"/>
            <w:noProof/>
          </w:rPr>
          <w:t>Messungen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4A01EC" w14:textId="03E60F99" w:rsidR="00D7092D" w:rsidRDefault="00D7092D">
      <w:pPr>
        <w:pStyle w:val="Verzeichnis4"/>
        <w:tabs>
          <w:tab w:val="left" w:pos="1540"/>
          <w:tab w:val="right" w:leader="dot" w:pos="9062"/>
        </w:tabs>
        <w:rPr>
          <w:rFonts w:eastAsiaTheme="minorEastAsia"/>
          <w:noProof/>
          <w:sz w:val="22"/>
          <w:szCs w:val="22"/>
          <w:lang w:val="en-GB" w:eastAsia="en-GB"/>
        </w:rPr>
      </w:pPr>
      <w:hyperlink w:anchor="_Toc9949959" w:history="1">
        <w:r w:rsidRPr="00654B86">
          <w:rPr>
            <w:rStyle w:val="Hyperlink"/>
            <w:noProof/>
          </w:rPr>
          <w:t>1.2.3.1</w:t>
        </w:r>
        <w:r>
          <w:rPr>
            <w:rFonts w:eastAsiaTheme="minorEastAsia"/>
            <w:noProof/>
            <w:sz w:val="22"/>
            <w:szCs w:val="22"/>
            <w:lang w:val="en-GB" w:eastAsia="en-GB"/>
          </w:rPr>
          <w:tab/>
        </w:r>
        <w:r w:rsidRPr="00654B86">
          <w:rPr>
            <w:rStyle w:val="Hyperlink"/>
            <w:noProof/>
          </w:rPr>
          <w:t>Übertragungsfunktion der Spannungsversorgung des Tags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386CC9" w14:textId="3BDDD361" w:rsidR="00D7092D" w:rsidRDefault="00D7092D">
      <w:pPr>
        <w:pStyle w:val="Verzeichnis5"/>
        <w:tabs>
          <w:tab w:val="left" w:pos="1809"/>
          <w:tab w:val="right" w:leader="dot" w:pos="9062"/>
        </w:tabs>
        <w:rPr>
          <w:rFonts w:eastAsiaTheme="minorEastAsia"/>
          <w:noProof/>
          <w:sz w:val="22"/>
          <w:szCs w:val="22"/>
          <w:lang w:val="en-GB" w:eastAsia="en-GB"/>
        </w:rPr>
      </w:pPr>
      <w:hyperlink w:anchor="_Toc9949960" w:history="1">
        <w:r w:rsidRPr="00654B86">
          <w:rPr>
            <w:rStyle w:val="Hyperlink"/>
            <w:noProof/>
          </w:rPr>
          <w:t>1.2.3.1.1</w:t>
        </w:r>
        <w:r>
          <w:rPr>
            <w:rFonts w:eastAsiaTheme="minorEastAsia"/>
            <w:noProof/>
            <w:sz w:val="22"/>
            <w:szCs w:val="22"/>
            <w:lang w:val="en-GB" w:eastAsia="en-GB"/>
          </w:rPr>
          <w:tab/>
        </w:r>
        <w:r w:rsidRPr="00654B86">
          <w:rPr>
            <w:rStyle w:val="Hyperlink"/>
            <w:noProof/>
          </w:rPr>
          <w:t>Messschaltung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B241BF" w14:textId="37C64685" w:rsidR="00D7092D" w:rsidRDefault="00D7092D">
      <w:pPr>
        <w:pStyle w:val="Verzeichnis5"/>
        <w:tabs>
          <w:tab w:val="left" w:pos="1809"/>
          <w:tab w:val="right" w:leader="dot" w:pos="9062"/>
        </w:tabs>
        <w:rPr>
          <w:rFonts w:eastAsiaTheme="minorEastAsia"/>
          <w:noProof/>
          <w:sz w:val="22"/>
          <w:szCs w:val="22"/>
          <w:lang w:val="en-GB" w:eastAsia="en-GB"/>
        </w:rPr>
      </w:pPr>
      <w:hyperlink w:anchor="_Toc9949961" w:history="1">
        <w:r w:rsidRPr="00654B86">
          <w:rPr>
            <w:rStyle w:val="Hyperlink"/>
            <w:noProof/>
          </w:rPr>
          <w:t>1.2.3.1.2</w:t>
        </w:r>
        <w:r>
          <w:rPr>
            <w:rFonts w:eastAsiaTheme="minorEastAsia"/>
            <w:noProof/>
            <w:sz w:val="22"/>
            <w:szCs w:val="22"/>
            <w:lang w:val="en-GB" w:eastAsia="en-GB"/>
          </w:rPr>
          <w:tab/>
        </w:r>
        <w:r w:rsidRPr="00654B86">
          <w:rPr>
            <w:rStyle w:val="Hyperlink"/>
            <w:noProof/>
          </w:rPr>
          <w:t>Messung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91175B" w14:textId="1664F29C" w:rsidR="00D7092D" w:rsidRDefault="00D7092D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b w:val="0"/>
          <w:bCs w:val="0"/>
          <w:noProof/>
          <w:sz w:val="22"/>
          <w:lang w:val="en-GB" w:eastAsia="en-GB"/>
        </w:rPr>
      </w:pPr>
      <w:hyperlink w:anchor="_Toc9949962" w:history="1">
        <w:r w:rsidRPr="00654B86">
          <w:rPr>
            <w:rStyle w:val="Hyperlink"/>
            <w:noProof/>
          </w:rPr>
          <w:t>1.3</w:t>
        </w:r>
        <w:r>
          <w:rPr>
            <w:rFonts w:eastAsiaTheme="minorEastAsia"/>
            <w:b w:val="0"/>
            <w:bCs w:val="0"/>
            <w:noProof/>
            <w:sz w:val="22"/>
            <w:lang w:val="en-GB" w:eastAsia="en-GB"/>
          </w:rPr>
          <w:tab/>
        </w:r>
        <w:r w:rsidRPr="00654B86">
          <w:rPr>
            <w:rStyle w:val="Hyperlink"/>
            <w:noProof/>
          </w:rPr>
          <w:t>Übertragung zwischen Lesegerät und 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399ECD" w14:textId="376FA018" w:rsidR="00D7092D" w:rsidRDefault="00D7092D">
      <w:pPr>
        <w:pStyle w:val="Verzeichnis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val="en-GB" w:eastAsia="en-GB"/>
        </w:rPr>
      </w:pPr>
      <w:hyperlink w:anchor="_Toc9949963" w:history="1">
        <w:r w:rsidRPr="00654B86">
          <w:rPr>
            <w:rStyle w:val="Hyperlink"/>
            <w:noProof/>
          </w:rPr>
          <w:t>1.3.1</w:t>
        </w:r>
        <w:r>
          <w:rPr>
            <w:rFonts w:eastAsiaTheme="minorEastAsia"/>
            <w:noProof/>
            <w:sz w:val="22"/>
            <w:szCs w:val="22"/>
            <w:lang w:val="en-GB" w:eastAsia="en-GB"/>
          </w:rPr>
          <w:tab/>
        </w:r>
        <w:r w:rsidRPr="00654B86">
          <w:rPr>
            <w:rStyle w:val="Hyperlink"/>
            <w:noProof/>
          </w:rPr>
          <w:t>Übertragung von Tag zu Reader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8E06C5" w14:textId="14F73192" w:rsidR="00D7092D" w:rsidRDefault="00D7092D">
      <w:pPr>
        <w:pStyle w:val="Verzeichnis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val="en-GB" w:eastAsia="en-GB"/>
        </w:rPr>
      </w:pPr>
      <w:hyperlink w:anchor="_Toc9949964" w:history="1">
        <w:r w:rsidRPr="00654B86">
          <w:rPr>
            <w:rStyle w:val="Hyperlink"/>
            <w:noProof/>
          </w:rPr>
          <w:t>1.3.2</w:t>
        </w:r>
        <w:r>
          <w:rPr>
            <w:rFonts w:eastAsiaTheme="minorEastAsia"/>
            <w:noProof/>
            <w:sz w:val="22"/>
            <w:szCs w:val="22"/>
            <w:lang w:val="en-GB" w:eastAsia="en-GB"/>
          </w:rPr>
          <w:tab/>
        </w:r>
        <w:r w:rsidRPr="00654B86">
          <w:rPr>
            <w:rStyle w:val="Hyperlink"/>
            <w:noProof/>
          </w:rPr>
          <w:t>Übertragung von Reader zu 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A6ADC5" w14:textId="0B84102F" w:rsidR="00D7092D" w:rsidRDefault="00D7092D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val="en-GB" w:eastAsia="en-GB"/>
        </w:rPr>
      </w:pPr>
      <w:hyperlink w:anchor="_Toc9949965" w:history="1">
        <w:r w:rsidRPr="00654B86">
          <w:rPr>
            <w:rStyle w:val="Hyperlink"/>
            <w:noProof/>
          </w:rPr>
          <w:t>2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val="en-GB" w:eastAsia="en-GB"/>
          </w:rPr>
          <w:tab/>
        </w:r>
        <w:r w:rsidRPr="00654B86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6568A9" w14:textId="1A66EDEB" w:rsidR="00D7092D" w:rsidRDefault="00D7092D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b w:val="0"/>
          <w:bCs w:val="0"/>
          <w:noProof/>
          <w:sz w:val="22"/>
          <w:lang w:val="en-GB" w:eastAsia="en-GB"/>
        </w:rPr>
      </w:pPr>
      <w:hyperlink w:anchor="_Toc9949966" w:history="1">
        <w:r w:rsidRPr="00654B86">
          <w:rPr>
            <w:rStyle w:val="Hyperlink"/>
            <w:noProof/>
          </w:rPr>
          <w:t>2.1</w:t>
        </w:r>
        <w:r>
          <w:rPr>
            <w:rFonts w:eastAsiaTheme="minorEastAsia"/>
            <w:b w:val="0"/>
            <w:bCs w:val="0"/>
            <w:noProof/>
            <w:sz w:val="22"/>
            <w:lang w:val="en-GB" w:eastAsia="en-GB"/>
          </w:rPr>
          <w:tab/>
        </w:r>
        <w:r w:rsidRPr="00654B86">
          <w:rPr>
            <w:rStyle w:val="Hyperlink"/>
            <w:noProof/>
          </w:rPr>
          <w:t>Aufgabenstellung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6CEC3E" w14:textId="0296EBAE" w:rsidR="00D7092D" w:rsidRDefault="00D7092D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b w:val="0"/>
          <w:bCs w:val="0"/>
          <w:noProof/>
          <w:sz w:val="22"/>
          <w:lang w:val="en-GB" w:eastAsia="en-GB"/>
        </w:rPr>
      </w:pPr>
      <w:hyperlink w:anchor="_Toc9949967" w:history="1">
        <w:r w:rsidRPr="00654B86">
          <w:rPr>
            <w:rStyle w:val="Hyperlink"/>
            <w:noProof/>
          </w:rPr>
          <w:t>2.2</w:t>
        </w:r>
        <w:r>
          <w:rPr>
            <w:rFonts w:eastAsiaTheme="minorEastAsia"/>
            <w:b w:val="0"/>
            <w:bCs w:val="0"/>
            <w:noProof/>
            <w:sz w:val="22"/>
            <w:lang w:val="en-GB" w:eastAsia="en-GB"/>
          </w:rPr>
          <w:tab/>
        </w:r>
        <w:r w:rsidRPr="00654B86">
          <w:rPr>
            <w:rStyle w:val="Hyperlink"/>
            <w:noProof/>
          </w:rPr>
          <w:t>Initialisierung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_Toc9949967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AFDFFD" w14:textId="7DA2358F" w:rsidR="00D7092D" w:rsidRDefault="00D7092D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b w:val="0"/>
          <w:bCs w:val="0"/>
          <w:noProof/>
          <w:sz w:val="22"/>
          <w:lang w:val="en-GB" w:eastAsia="en-GB"/>
        </w:rPr>
      </w:pPr>
      <w:hyperlink w:anchor="_Toc9949968" w:history="1">
        <w:r w:rsidRPr="00654B86">
          <w:rPr>
            <w:rStyle w:val="Hyperlink"/>
            <w:noProof/>
          </w:rPr>
          <w:t>2.3</w:t>
        </w:r>
        <w:r>
          <w:rPr>
            <w:rFonts w:eastAsiaTheme="minorEastAsia"/>
            <w:b w:val="0"/>
            <w:bCs w:val="0"/>
            <w:noProof/>
            <w:sz w:val="22"/>
            <w:lang w:val="en-GB" w:eastAsia="en-GB"/>
          </w:rPr>
          <w:tab/>
        </w:r>
        <w:r w:rsidRPr="00654B86">
          <w:rPr>
            <w:rStyle w:val="Hyperlink"/>
            <w:noProof/>
          </w:rPr>
          <w:t>Senderoutine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_Toc9949968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30C21B" w14:textId="4C191954" w:rsidR="00D7092D" w:rsidRDefault="00D7092D">
      <w:pPr>
        <w:pStyle w:val="Verzeichnis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val="en-GB" w:eastAsia="en-GB"/>
        </w:rPr>
      </w:pPr>
      <w:hyperlink w:anchor="_Toc9949969" w:history="1">
        <w:r w:rsidRPr="00654B86">
          <w:rPr>
            <w:rStyle w:val="Hyperlink"/>
            <w:noProof/>
          </w:rPr>
          <w:t>2.3.1</w:t>
        </w:r>
        <w:r>
          <w:rPr>
            <w:rFonts w:eastAsiaTheme="minorEastAsia"/>
            <w:noProof/>
            <w:sz w:val="22"/>
            <w:szCs w:val="22"/>
            <w:lang w:val="en-GB" w:eastAsia="en-GB"/>
          </w:rPr>
          <w:tab/>
        </w:r>
        <w:r w:rsidRPr="00654B86">
          <w:rPr>
            <w:rStyle w:val="Hyperlink"/>
            <w:noProof/>
          </w:rPr>
          <w:t>Senderoutine Starten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_Toc9949969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934D71" w14:textId="26FAE093" w:rsidR="00D7092D" w:rsidRDefault="00D7092D">
      <w:pPr>
        <w:pStyle w:val="Verzeichnis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val="en-GB" w:eastAsia="en-GB"/>
        </w:rPr>
      </w:pPr>
      <w:hyperlink w:anchor="_Toc9949970" w:history="1">
        <w:r w:rsidRPr="00654B86">
          <w:rPr>
            <w:rStyle w:val="Hyperlink"/>
            <w:noProof/>
          </w:rPr>
          <w:t>2.3.2</w:t>
        </w:r>
        <w:r>
          <w:rPr>
            <w:rFonts w:eastAsiaTheme="minorEastAsia"/>
            <w:noProof/>
            <w:sz w:val="22"/>
            <w:szCs w:val="22"/>
            <w:lang w:val="en-GB" w:eastAsia="en-GB"/>
          </w:rPr>
          <w:tab/>
        </w:r>
        <w:r w:rsidRPr="00654B86">
          <w:rPr>
            <w:rStyle w:val="Hyperlink"/>
            <w:noProof/>
          </w:rPr>
          <w:t>Timer der Senderoutine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_Toc9949970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0EB468" w14:textId="5BFFCF2F" w:rsidR="00D7092D" w:rsidRDefault="00D7092D">
      <w:pPr>
        <w:pStyle w:val="Verzeichnis4"/>
        <w:tabs>
          <w:tab w:val="left" w:pos="1540"/>
          <w:tab w:val="right" w:leader="dot" w:pos="9062"/>
        </w:tabs>
        <w:rPr>
          <w:rFonts w:eastAsiaTheme="minorEastAsia"/>
          <w:noProof/>
          <w:sz w:val="22"/>
          <w:szCs w:val="22"/>
          <w:lang w:val="en-GB" w:eastAsia="en-GB"/>
        </w:rPr>
      </w:pPr>
      <w:hyperlink w:anchor="_Toc9949971" w:history="1">
        <w:r w:rsidRPr="00654B86">
          <w:rPr>
            <w:rStyle w:val="Hyperlink"/>
            <w:noProof/>
          </w:rPr>
          <w:t>2.3.2.1</w:t>
        </w:r>
        <w:r>
          <w:rPr>
            <w:rFonts w:eastAsiaTheme="minorEastAsia"/>
            <w:noProof/>
            <w:sz w:val="22"/>
            <w:szCs w:val="22"/>
            <w:lang w:val="en-GB" w:eastAsia="en-GB"/>
          </w:rPr>
          <w:tab/>
        </w:r>
        <w:r w:rsidRPr="00654B86">
          <w:rPr>
            <w:rStyle w:val="Hyperlink"/>
            <w:noProof/>
          </w:rPr>
          <w:t>Berechnung der Timer Parameter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_Toc9949971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2BB0C7" w14:textId="20C7C7DA" w:rsidR="00D7092D" w:rsidRDefault="00D7092D">
      <w:pPr>
        <w:pStyle w:val="Verzeichnis4"/>
        <w:tabs>
          <w:tab w:val="left" w:pos="1540"/>
          <w:tab w:val="right" w:leader="dot" w:pos="9062"/>
        </w:tabs>
        <w:rPr>
          <w:rFonts w:eastAsiaTheme="minorEastAsia"/>
          <w:noProof/>
          <w:sz w:val="22"/>
          <w:szCs w:val="22"/>
          <w:lang w:val="en-GB" w:eastAsia="en-GB"/>
        </w:rPr>
      </w:pPr>
      <w:hyperlink w:anchor="_Toc9949972" w:history="1">
        <w:r w:rsidRPr="00654B86">
          <w:rPr>
            <w:rStyle w:val="Hyperlink"/>
            <w:noProof/>
            <w:lang w:val="en-GB"/>
          </w:rPr>
          <w:t>2.3.2.2</w:t>
        </w:r>
        <w:r>
          <w:rPr>
            <w:rFonts w:eastAsiaTheme="minorEastAsia"/>
            <w:noProof/>
            <w:sz w:val="22"/>
            <w:szCs w:val="22"/>
            <w:lang w:val="en-GB" w:eastAsia="en-GB"/>
          </w:rPr>
          <w:tab/>
        </w:r>
        <w:r w:rsidRPr="00654B86">
          <w:rPr>
            <w:rStyle w:val="Hyperlink"/>
            <w:noProof/>
            <w:lang w:val="en-GB"/>
          </w:rPr>
          <w:t>Interruptroutine des Timer 3 Capture Interrupt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_Toc9949972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3A5B5A" w14:textId="545C7009" w:rsidR="00B4753E" w:rsidRPr="004F05D0" w:rsidRDefault="00357A2F" w:rsidP="00904860">
      <w:pPr>
        <w:rPr>
          <w:i/>
          <w:iCs/>
          <w:noProof/>
          <w:szCs w:val="24"/>
        </w:rPr>
      </w:pPr>
      <w:r w:rsidRPr="004F05D0">
        <w:rPr>
          <w:i/>
          <w:iCs/>
          <w:noProof/>
          <w:szCs w:val="24"/>
        </w:rPr>
        <w:fldChar w:fldCharType="end"/>
      </w:r>
    </w:p>
    <w:p w14:paraId="43CF6E60" w14:textId="55355BB0" w:rsidR="00626C54" w:rsidRPr="004F05D0" w:rsidRDefault="00626C54">
      <w:pPr>
        <w:spacing w:after="160"/>
        <w:rPr>
          <w:rFonts w:cstheme="minorHAnsi"/>
        </w:rPr>
      </w:pPr>
      <w:r w:rsidRPr="004F05D0">
        <w:rPr>
          <w:rFonts w:cstheme="minorHAnsi"/>
        </w:rPr>
        <w:br w:type="page"/>
      </w:r>
    </w:p>
    <w:p w14:paraId="09DA86FB" w14:textId="56D11381" w:rsidR="000A0DE4" w:rsidRPr="004F05D0" w:rsidRDefault="000A0DE4" w:rsidP="00932E17">
      <w:pPr>
        <w:pStyle w:val="berschrift1"/>
      </w:pPr>
      <w:bookmarkStart w:id="0" w:name="_Toc9949948"/>
      <w:r w:rsidRPr="004F05D0">
        <w:lastRenderedPageBreak/>
        <w:t>Hardware</w:t>
      </w:r>
      <w:bookmarkEnd w:id="0"/>
    </w:p>
    <w:p w14:paraId="7B0B4ED8" w14:textId="0CFABABC" w:rsidR="00904860" w:rsidRPr="004F05D0" w:rsidRDefault="00932E17" w:rsidP="000A0DE4">
      <w:pPr>
        <w:pStyle w:val="berschrift2"/>
      </w:pPr>
      <w:bookmarkStart w:id="1" w:name="_Toc9949949"/>
      <w:r w:rsidRPr="004F05D0">
        <w:t>Lesegerät</w:t>
      </w:r>
      <w:bookmarkEnd w:id="1"/>
    </w:p>
    <w:bookmarkStart w:id="2" w:name="_Toc9949950"/>
    <w:p w14:paraId="26B532C9" w14:textId="036EDDFF" w:rsidR="00932E17" w:rsidRPr="004F05D0" w:rsidRDefault="000A0DE4" w:rsidP="000A0DE4">
      <w:pPr>
        <w:pStyle w:val="berschrift3"/>
      </w:pPr>
      <w:r w:rsidRPr="004F05D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9DE02B" wp14:editId="7CF34EF6">
                <wp:simplePos x="0" y="0"/>
                <wp:positionH relativeFrom="column">
                  <wp:posOffset>4599940</wp:posOffset>
                </wp:positionH>
                <wp:positionV relativeFrom="paragraph">
                  <wp:posOffset>412115</wp:posOffset>
                </wp:positionV>
                <wp:extent cx="528870" cy="3598288"/>
                <wp:effectExtent l="0" t="0" r="24130" b="2159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870" cy="35982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4A12B" id="Rechteck 2" o:spid="_x0000_s1026" style="position:absolute;margin-left:362.2pt;margin-top:32.45pt;width:41.65pt;height:283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" fillcolor="white [3212]" strokecolor="white [3212]" strokeweight="1pt"/>
            </w:pict>
          </mc:Fallback>
        </mc:AlternateContent>
      </w:r>
      <w:r w:rsidR="00FC74E8" w:rsidRPr="004F05D0">
        <w:t>Schaltung</w:t>
      </w:r>
      <w:bookmarkEnd w:id="2"/>
    </w:p>
    <w:p w14:paraId="0543DAF0" w14:textId="77777777" w:rsidR="00121B1F" w:rsidRPr="004F05D0" w:rsidRDefault="000A0DE4" w:rsidP="00121B1F">
      <w:pPr>
        <w:keepNext/>
      </w:pPr>
      <w:r w:rsidRPr="004F05D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5B179F" wp14:editId="2768A669">
                <wp:simplePos x="0" y="0"/>
                <wp:positionH relativeFrom="margin">
                  <wp:posOffset>5634355</wp:posOffset>
                </wp:positionH>
                <wp:positionV relativeFrom="paragraph">
                  <wp:posOffset>3710305</wp:posOffset>
                </wp:positionV>
                <wp:extent cx="427990" cy="708025"/>
                <wp:effectExtent l="0" t="0" r="0" b="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70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CE238" w14:textId="7DE14A9A" w:rsidR="00F75892" w:rsidRDefault="00F75892" w:rsidP="008F7541">
                            <w:r w:rsidRPr="0008521E">
                              <w:t>Endstufe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B179F"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26" type="#_x0000_t202" style="position:absolute;margin-left:443.65pt;margin-top:292.15pt;width:33.7pt;height:55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" filled="f" stroked="f" strokeweight=".5pt">
                <v:textbox style="layout-flow:vertical;mso-layout-flow-alt:bottom-to-top">
                  <w:txbxContent>
                    <w:p w14:paraId="21CCE238" w14:textId="7DE14A9A" w:rsidR="00F75892" w:rsidRDefault="00F75892" w:rsidP="008F7541">
                      <w:r w:rsidRPr="0008521E">
                        <w:t>Endstufe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F05D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23EE36" wp14:editId="592B39DE">
                <wp:simplePos x="0" y="0"/>
                <wp:positionH relativeFrom="column">
                  <wp:posOffset>5563235</wp:posOffset>
                </wp:positionH>
                <wp:positionV relativeFrom="paragraph">
                  <wp:posOffset>3843655</wp:posOffset>
                </wp:positionV>
                <wp:extent cx="133350" cy="485775"/>
                <wp:effectExtent l="0" t="0" r="38100" b="28575"/>
                <wp:wrapNone/>
                <wp:docPr id="5" name="Geschweifte Klammer rech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85775"/>
                        </a:xfrm>
                        <a:prstGeom prst="rightBrace">
                          <a:avLst>
                            <a:gd name="adj1" fmla="val 8333"/>
                            <a:gd name="adj2" fmla="val 51961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D076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5" o:spid="_x0000_s1026" type="#_x0000_t88" style="position:absolute;margin-left:438.05pt;margin-top:302.65pt;width:10.5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" adj="494,11224" strokecolor="#4472c4 [3204]" strokeweight="1.5pt">
                <v:stroke joinstyle="miter"/>
              </v:shape>
            </w:pict>
          </mc:Fallback>
        </mc:AlternateContent>
      </w:r>
      <w:r w:rsidRPr="004F05D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C59755" wp14:editId="1B848B99">
                <wp:simplePos x="0" y="0"/>
                <wp:positionH relativeFrom="column">
                  <wp:posOffset>5501004</wp:posOffset>
                </wp:positionH>
                <wp:positionV relativeFrom="paragraph">
                  <wp:posOffset>4329430</wp:posOffset>
                </wp:positionV>
                <wp:extent cx="200025" cy="1047750"/>
                <wp:effectExtent l="0" t="0" r="47625" b="19050"/>
                <wp:wrapNone/>
                <wp:docPr id="4" name="Geschweifte Klammer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047750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F127E" id="Geschweifte Klammer rechts 4" o:spid="_x0000_s1026" type="#_x0000_t88" style="position:absolute;margin-left:433.15pt;margin-top:340.9pt;width:15.75pt;height:8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" adj="344" strokecolor="#4472c4 [3204]" strokeweight="1.5pt">
                <v:stroke joinstyle="miter"/>
              </v:shape>
            </w:pict>
          </mc:Fallback>
        </mc:AlternateContent>
      </w:r>
      <w:r w:rsidRPr="004F05D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2CDC42" wp14:editId="6DEE4C6D">
                <wp:simplePos x="0" y="0"/>
                <wp:positionH relativeFrom="column">
                  <wp:posOffset>5443855</wp:posOffset>
                </wp:positionH>
                <wp:positionV relativeFrom="paragraph">
                  <wp:posOffset>3148330</wp:posOffset>
                </wp:positionV>
                <wp:extent cx="252730" cy="695325"/>
                <wp:effectExtent l="0" t="0" r="52070" b="28575"/>
                <wp:wrapNone/>
                <wp:docPr id="6" name="Geschweifte Klammer rech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695325"/>
                        </a:xfrm>
                        <a:prstGeom prst="rightBrace">
                          <a:avLst>
                            <a:gd name="adj1" fmla="val 8333"/>
                            <a:gd name="adj2" fmla="val 43775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2730E" id="Geschweifte Klammer rechts 6" o:spid="_x0000_s1026" type="#_x0000_t88" style="position:absolute;margin-left:428.65pt;margin-top:247.9pt;width:19.9pt;height:5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" adj="654,9455" strokecolor="#4472c4 [3204]" strokeweight="1.5pt">
                <v:stroke joinstyle="miter"/>
              </v:shape>
            </w:pict>
          </mc:Fallback>
        </mc:AlternateContent>
      </w:r>
      <w:r w:rsidRPr="004F05D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CEFE40" wp14:editId="2A314301">
                <wp:simplePos x="0" y="0"/>
                <wp:positionH relativeFrom="column">
                  <wp:posOffset>5453380</wp:posOffset>
                </wp:positionH>
                <wp:positionV relativeFrom="paragraph">
                  <wp:posOffset>414655</wp:posOffset>
                </wp:positionV>
                <wp:extent cx="295275" cy="2733675"/>
                <wp:effectExtent l="0" t="0" r="47625" b="28575"/>
                <wp:wrapNone/>
                <wp:docPr id="7" name="Geschweifte Klammer rech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33675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3554C" id="Geschweifte Klammer rechts 7" o:spid="_x0000_s1026" type="#_x0000_t88" style="position:absolute;margin-left:429.4pt;margin-top:32.65pt;width:23.25pt;height:21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" adj="194" strokecolor="#4472c4 [3204]" strokeweight="1.5pt">
                <v:stroke joinstyle="miter"/>
              </v:shape>
            </w:pict>
          </mc:Fallback>
        </mc:AlternateContent>
      </w:r>
      <w:r w:rsidRPr="004F05D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C66C68" wp14:editId="478126F6">
                <wp:simplePos x="0" y="0"/>
                <wp:positionH relativeFrom="column">
                  <wp:posOffset>5629910</wp:posOffset>
                </wp:positionH>
                <wp:positionV relativeFrom="paragraph">
                  <wp:posOffset>4661535</wp:posOffset>
                </wp:positionV>
                <wp:extent cx="428307" cy="611188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307" cy="611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E0058F" w14:textId="131947F5" w:rsidR="00F75892" w:rsidRDefault="00F75892" w:rsidP="008F7541">
                            <w:r w:rsidRPr="0008521E">
                              <w:t>Treiber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66C68" id="Textfeld 9" o:spid="_x0000_s1027" type="#_x0000_t202" style="position:absolute;margin-left:443.3pt;margin-top:367.05pt;width:33.7pt;height:48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" filled="f" stroked="f" strokeweight=".5pt">
                <v:textbox style="layout-flow:vertical;mso-layout-flow-alt:bottom-to-top">
                  <w:txbxContent>
                    <w:p w14:paraId="3FE0058F" w14:textId="131947F5" w:rsidR="00F75892" w:rsidRDefault="00F75892" w:rsidP="008F7541">
                      <w:r w:rsidRPr="0008521E">
                        <w:t>Treiber</w:t>
                      </w:r>
                    </w:p>
                  </w:txbxContent>
                </v:textbox>
              </v:shape>
            </w:pict>
          </mc:Fallback>
        </mc:AlternateContent>
      </w:r>
      <w:r w:rsidRPr="004F05D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AFD3B1" wp14:editId="5C0455F7">
                <wp:simplePos x="0" y="0"/>
                <wp:positionH relativeFrom="column">
                  <wp:posOffset>5453380</wp:posOffset>
                </wp:positionH>
                <wp:positionV relativeFrom="paragraph">
                  <wp:posOffset>5377180</wp:posOffset>
                </wp:positionV>
                <wp:extent cx="247650" cy="1722755"/>
                <wp:effectExtent l="0" t="0" r="38100" b="10795"/>
                <wp:wrapNone/>
                <wp:docPr id="3" name="Geschweifte Klammer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22755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41A3E" id="Geschweifte Klammer rechts 3" o:spid="_x0000_s1026" type="#_x0000_t88" style="position:absolute;margin-left:429.4pt;margin-top:423.4pt;width:19.5pt;height:135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" adj="259" strokecolor="#4472c4 [3204]" strokeweight="1.5pt">
                <v:stroke joinstyle="miter"/>
              </v:shape>
            </w:pict>
          </mc:Fallback>
        </mc:AlternateContent>
      </w:r>
      <w:r w:rsidR="008F7541" w:rsidRPr="004F05D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1BE728" wp14:editId="664AA1E7">
                <wp:simplePos x="0" y="0"/>
                <wp:positionH relativeFrom="margin">
                  <wp:posOffset>5606415</wp:posOffset>
                </wp:positionH>
                <wp:positionV relativeFrom="paragraph">
                  <wp:posOffset>1236980</wp:posOffset>
                </wp:positionV>
                <wp:extent cx="427990" cy="954087"/>
                <wp:effectExtent l="0" t="0" r="0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9540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70793" w14:textId="06CC2E31" w:rsidR="00F75892" w:rsidRPr="0008521E" w:rsidRDefault="00F75892" w:rsidP="008F7541">
                            <w:r w:rsidRPr="0008521E">
                              <w:t>Demodulator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BE728" id="Textfeld 12" o:spid="_x0000_s1028" type="#_x0000_t202" style="position:absolute;margin-left:441.45pt;margin-top:97.4pt;width:33.7pt;height:75.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" filled="f" stroked="f" strokeweight=".5pt">
                <v:textbox style="layout-flow:vertical;mso-layout-flow-alt:bottom-to-top">
                  <w:txbxContent>
                    <w:p w14:paraId="6F470793" w14:textId="06CC2E31" w:rsidR="00F75892" w:rsidRPr="0008521E" w:rsidRDefault="00F75892" w:rsidP="008F7541">
                      <w:r w:rsidRPr="0008521E">
                        <w:t>Demodulator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7541" w:rsidRPr="004F05D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5DA8AD" wp14:editId="1243B381">
                <wp:simplePos x="0" y="0"/>
                <wp:positionH relativeFrom="margin">
                  <wp:posOffset>5009515</wp:posOffset>
                </wp:positionH>
                <wp:positionV relativeFrom="paragraph">
                  <wp:posOffset>2628582</wp:posOffset>
                </wp:positionV>
                <wp:extent cx="427990" cy="1797368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1797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268060" w14:textId="574BB632" w:rsidR="00F75892" w:rsidRDefault="00F75892" w:rsidP="008F7541">
                            <w:r w:rsidRPr="0008521E">
                              <w:t>Schwingkreis</w:t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(≈100kHz)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DA8AD" id="Textfeld 11" o:spid="_x0000_s1029" type="#_x0000_t202" style="position:absolute;margin-left:394.45pt;margin-top:206.95pt;width:33.7pt;height:141.5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" filled="f" stroked="f" strokeweight=".5pt">
                <v:textbox style="layout-flow:vertical;mso-layout-flow-alt:bottom-to-top">
                  <w:txbxContent>
                    <w:p w14:paraId="0F268060" w14:textId="574BB632" w:rsidR="00F75892" w:rsidRDefault="00F75892" w:rsidP="008F7541">
                      <w:r w:rsidRPr="0008521E">
                        <w:t>Schwingkreis</w:t>
                      </w:r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(≈100kHz)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8F7541" w:rsidRPr="004F05D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483F5E" wp14:editId="3D8DAF48">
                <wp:simplePos x="0" y="0"/>
                <wp:positionH relativeFrom="column">
                  <wp:posOffset>5601018</wp:posOffset>
                </wp:positionH>
                <wp:positionV relativeFrom="paragraph">
                  <wp:posOffset>5700713</wp:posOffset>
                </wp:positionV>
                <wp:extent cx="428307" cy="1797367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307" cy="17973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A6A48" w14:textId="5F7B65A0" w:rsidR="00F75892" w:rsidRDefault="00F75892">
                            <w:r>
                              <w:t>RC-</w:t>
                            </w:r>
                            <w:r w:rsidRPr="0008521E">
                              <w:t>Oszillator</w:t>
                            </w:r>
                            <w:r>
                              <w:t xml:space="preserve">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≈100kHz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3F5E" id="Textfeld 8" o:spid="_x0000_s1030" type="#_x0000_t202" style="position:absolute;margin-left:441.05pt;margin-top:448.9pt;width:33.7pt;height:14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" filled="f" stroked="f" strokeweight=".5pt">
                <v:textbox style="layout-flow:vertical;mso-layout-flow-alt:bottom-to-top">
                  <w:txbxContent>
                    <w:p w14:paraId="7B7A6A48" w14:textId="5F7B65A0" w:rsidR="00F75892" w:rsidRDefault="00F75892">
                      <w:r>
                        <w:t>RC-</w:t>
                      </w:r>
                      <w:r w:rsidRPr="0008521E">
                        <w:t>Oszillator</w:t>
                      </w:r>
                      <w:r>
                        <w:t xml:space="preserve">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≈100kHz</m:t>
                        </m:r>
                      </m:oMath>
                      <w:r>
                        <w:rPr>
                          <w:rFonts w:eastAsiaTheme="minor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32E17" w:rsidRPr="004F05D0">
        <w:rPr>
          <w:noProof/>
        </w:rPr>
        <w:drawing>
          <wp:inline distT="0" distB="0" distL="0" distR="0" wp14:anchorId="59BE838E" wp14:editId="2152678C">
            <wp:extent cx="7737577" cy="5039330"/>
            <wp:effectExtent l="0" t="3175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37577" cy="503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4E193" w14:textId="6E88BDFC" w:rsidR="00971678" w:rsidRPr="004F05D0" w:rsidRDefault="00121B1F" w:rsidP="00121B1F">
      <w:pPr>
        <w:pStyle w:val="Beschriftung"/>
      </w:pPr>
      <w:r w:rsidRPr="004F05D0">
        <w:t xml:space="preserve">Abbildung </w:t>
      </w:r>
      <w:r w:rsidRPr="004F05D0">
        <w:fldChar w:fldCharType="begin"/>
      </w:r>
      <w:r w:rsidRPr="004F05D0">
        <w:instrText xml:space="preserve"> SEQ Abbildung \* ARABIC </w:instrText>
      </w:r>
      <w:r w:rsidRPr="004F05D0">
        <w:fldChar w:fldCharType="separate"/>
      </w:r>
      <w:r w:rsidR="00D7092D">
        <w:rPr>
          <w:noProof/>
        </w:rPr>
        <w:t>1</w:t>
      </w:r>
      <w:r w:rsidRPr="004F05D0">
        <w:fldChar w:fldCharType="end"/>
      </w:r>
      <w:r w:rsidRPr="004F05D0">
        <w:t>: Schaltung Lesegerät</w:t>
      </w:r>
    </w:p>
    <w:p w14:paraId="4C76CFFA" w14:textId="220FC082" w:rsidR="00932E17" w:rsidRPr="004F05D0" w:rsidRDefault="00971678" w:rsidP="000A0DE4">
      <w:pPr>
        <w:pStyle w:val="berschrift3"/>
      </w:pPr>
      <w:r w:rsidRPr="004F05D0">
        <w:br w:type="page"/>
      </w:r>
      <w:bookmarkStart w:id="3" w:name="_Toc9949951"/>
      <w:r w:rsidRPr="004F05D0">
        <w:lastRenderedPageBreak/>
        <w:t>Berechnungen</w:t>
      </w:r>
      <w:bookmarkEnd w:id="3"/>
    </w:p>
    <w:p w14:paraId="5158FD50" w14:textId="023E9A66" w:rsidR="0008521E" w:rsidRPr="004F05D0" w:rsidRDefault="00FC74E8" w:rsidP="000A0DE4">
      <w:pPr>
        <w:pStyle w:val="berschrift4"/>
      </w:pPr>
      <w:bookmarkStart w:id="4" w:name="_Toc9949952"/>
      <w:r w:rsidRPr="004F05D0">
        <w:t xml:space="preserve">Resonanzfrequenz </w:t>
      </w:r>
      <w:r w:rsidR="0008521E" w:rsidRPr="004F05D0">
        <w:t>RC-Oszillator</w:t>
      </w:r>
      <w:bookmarkEnd w:id="4"/>
    </w:p>
    <w:p w14:paraId="4B7D7014" w14:textId="42AE8909" w:rsidR="0008521E" w:rsidRPr="004F05D0" w:rsidRDefault="00F75892" w:rsidP="000A0DE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≈100kHz</m:t>
          </m:r>
        </m:oMath>
      </m:oMathPara>
    </w:p>
    <w:p w14:paraId="3CCBF928" w14:textId="6D179E70" w:rsidR="00FC74E8" w:rsidRPr="004F05D0" w:rsidRDefault="00FC74E8" w:rsidP="000A0DE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C7=1nF</m:t>
          </m:r>
        </m:oMath>
      </m:oMathPara>
    </w:p>
    <w:p w14:paraId="4EA57D6B" w14:textId="73077873" w:rsidR="00EB3F52" w:rsidRPr="004F05D0" w:rsidRDefault="00F75892" w:rsidP="000A0DE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2,5</m:t>
              </m:r>
            </m:num>
            <m:den>
              <m:r>
                <w:rPr>
                  <w:rFonts w:ascii="Cambria Math" w:hAnsi="Cambria Math"/>
                </w:rPr>
                <m:t>R7*C7</m:t>
              </m:r>
            </m:den>
          </m:f>
        </m:oMath>
      </m:oMathPara>
    </w:p>
    <w:p w14:paraId="00A4D495" w14:textId="36B5DA4D" w:rsidR="00EB3F52" w:rsidRPr="004F05D0" w:rsidRDefault="00EB3F52" w:rsidP="000A0DE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⇒R7=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2,5</m:t>
              </m:r>
            </m:num>
            <m:den>
              <m:r>
                <w:rPr>
                  <w:rFonts w:ascii="Cambria Math" w:hAnsi="Cambria Math"/>
                </w:rPr>
                <m:t xml:space="preserve">C7*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2,5</m:t>
              </m:r>
            </m:num>
            <m:den>
              <m:r>
                <w:rPr>
                  <w:rFonts w:ascii="Cambria Math" w:hAnsi="Cambria Math"/>
                </w:rPr>
                <m:t>1nF*100kHz</m:t>
              </m:r>
            </m:den>
          </m:f>
          <m:r>
            <w:rPr>
              <w:rFonts w:ascii="Cambria Math" w:hAnsi="Cambria Math"/>
            </w:rPr>
            <m:t>=25kΩ</m:t>
          </m:r>
        </m:oMath>
      </m:oMathPara>
    </w:p>
    <w:p w14:paraId="79848BFF" w14:textId="32FDCB29" w:rsidR="00FC74E8" w:rsidRPr="004F05D0" w:rsidRDefault="00FC74E8" w:rsidP="000A0DE4">
      <w:pPr>
        <w:pStyle w:val="berschrift4"/>
      </w:pPr>
      <w:bookmarkStart w:id="5" w:name="_Toc9949953"/>
      <w:r w:rsidRPr="004F05D0">
        <w:t>Resonanzfrequenz Schwingkreis</w:t>
      </w:r>
      <w:bookmarkEnd w:id="5"/>
    </w:p>
    <w:p w14:paraId="4D67BFD5" w14:textId="77B2D35F" w:rsidR="00FC74E8" w:rsidRPr="004F05D0" w:rsidRDefault="00D04F90" w:rsidP="00FC74E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L1=130μH</m:t>
          </m:r>
        </m:oMath>
      </m:oMathPara>
    </w:p>
    <w:p w14:paraId="1AECACEA" w14:textId="0594492D" w:rsidR="00FC74E8" w:rsidRPr="004F05D0" w:rsidRDefault="00F75892" w:rsidP="00FC74E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≈100kHz</m:t>
          </m:r>
        </m:oMath>
      </m:oMathPara>
    </w:p>
    <w:p w14:paraId="24C80596" w14:textId="40A4761A" w:rsidR="00D04F90" w:rsidRPr="004F05D0" w:rsidRDefault="00F75892" w:rsidP="00FC74E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2*π*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L1*C4</m:t>
                  </m:r>
                </m:e>
              </m:rad>
            </m:den>
          </m:f>
        </m:oMath>
      </m:oMathPara>
    </w:p>
    <w:p w14:paraId="00538AA2" w14:textId="29336F2C" w:rsidR="00D04F90" w:rsidRPr="004F05D0" w:rsidRDefault="00D04F90" w:rsidP="00FC74E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⇒C4=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*2*π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L1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100kHz*2*π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130μF</m:t>
              </m:r>
            </m:den>
          </m:f>
          <m:r>
            <w:rPr>
              <w:rFonts w:ascii="Cambria Math" w:eastAsiaTheme="minorEastAsia" w:hAnsi="Cambria Math"/>
            </w:rPr>
            <m:t>=19nF</m:t>
          </m:r>
        </m:oMath>
      </m:oMathPara>
    </w:p>
    <w:p w14:paraId="59CC82FF" w14:textId="4C3E7DFD" w:rsidR="0044789B" w:rsidRPr="004F05D0" w:rsidRDefault="00D04F90" w:rsidP="00FC74E8">
      <w:pPr>
        <w:rPr>
          <w:rFonts w:eastAsiaTheme="minorEastAsia"/>
        </w:rPr>
      </w:pPr>
      <w:r w:rsidRPr="004F05D0">
        <w:rPr>
          <w:rFonts w:eastAsiaTheme="minorEastAsia"/>
        </w:rPr>
        <w:t>Ein 10nF Kondensator wurde verwendet, da die Oszillatorfrequenz mit dem Potentiometer abgeglichen werden kann.</w:t>
      </w:r>
    </w:p>
    <w:p w14:paraId="147431FF" w14:textId="77777777" w:rsidR="0044789B" w:rsidRPr="004F05D0" w:rsidRDefault="0044789B">
      <w:pPr>
        <w:spacing w:after="160"/>
        <w:rPr>
          <w:rFonts w:eastAsiaTheme="minorEastAsia"/>
        </w:rPr>
      </w:pPr>
      <w:r w:rsidRPr="004F05D0">
        <w:rPr>
          <w:rFonts w:eastAsiaTheme="minorEastAsia"/>
        </w:rPr>
        <w:br w:type="page"/>
      </w:r>
    </w:p>
    <w:p w14:paraId="1CF05D78" w14:textId="607D6B1C" w:rsidR="00D04F90" w:rsidRPr="004F05D0" w:rsidRDefault="0044789B" w:rsidP="000A0DE4">
      <w:pPr>
        <w:pStyle w:val="berschrift2"/>
      </w:pPr>
      <w:bookmarkStart w:id="6" w:name="_Toc9949954"/>
      <w:r w:rsidRPr="004F05D0">
        <w:lastRenderedPageBreak/>
        <w:t>Tag</w:t>
      </w:r>
      <w:bookmarkEnd w:id="6"/>
    </w:p>
    <w:p w14:paraId="4682FE91" w14:textId="3E109AAA" w:rsidR="0044789B" w:rsidRPr="004F05D0" w:rsidRDefault="0044789B" w:rsidP="000A0DE4">
      <w:pPr>
        <w:pStyle w:val="berschrift3"/>
      </w:pPr>
      <w:bookmarkStart w:id="7" w:name="_Toc9949955"/>
      <w:r w:rsidRPr="004F05D0">
        <w:t>Schaltung</w:t>
      </w:r>
      <w:bookmarkEnd w:id="7"/>
    </w:p>
    <w:p w14:paraId="04C8CD0E" w14:textId="1E0A3D35" w:rsidR="00121B1F" w:rsidRPr="004F05D0" w:rsidRDefault="00121B1F" w:rsidP="00121B1F">
      <w:pPr>
        <w:keepNext/>
      </w:pPr>
      <w:r w:rsidRPr="004F05D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BD9EDE" wp14:editId="199B8B07">
                <wp:simplePos x="0" y="0"/>
                <wp:positionH relativeFrom="margin">
                  <wp:posOffset>2789527</wp:posOffset>
                </wp:positionH>
                <wp:positionV relativeFrom="paragraph">
                  <wp:posOffset>1144298</wp:posOffset>
                </wp:positionV>
                <wp:extent cx="427990" cy="1797368"/>
                <wp:effectExtent l="0" t="0" r="0" b="0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1797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DA394" w14:textId="61F861D9" w:rsidR="00F75892" w:rsidRDefault="00F75892" w:rsidP="00121B1F">
                            <w:r>
                              <w:t>Längsregler 5V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D9EDE" id="Textfeld 50" o:spid="_x0000_s1031" type="#_x0000_t202" style="position:absolute;margin-left:219.65pt;margin-top:90.1pt;width:33.7pt;height:141.5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" filled="f" stroked="f" strokeweight=".5pt">
                <v:textbox style="layout-flow:vertical;mso-layout-flow-alt:bottom-to-top">
                  <w:txbxContent>
                    <w:p w14:paraId="66EDA394" w14:textId="61F861D9" w:rsidR="00F75892" w:rsidRDefault="00F75892" w:rsidP="00121B1F">
                      <w:r>
                        <w:t>Längsregler 5V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F05D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4FBC78" wp14:editId="4648839B">
                <wp:simplePos x="0" y="0"/>
                <wp:positionH relativeFrom="margin">
                  <wp:posOffset>2790825</wp:posOffset>
                </wp:positionH>
                <wp:positionV relativeFrom="paragraph">
                  <wp:posOffset>2941044</wp:posOffset>
                </wp:positionV>
                <wp:extent cx="427990" cy="1797368"/>
                <wp:effectExtent l="0" t="0" r="0" b="0"/>
                <wp:wrapNone/>
                <wp:docPr id="49" name="Textfel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1797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84C48" w14:textId="0A26DB49" w:rsidR="00F75892" w:rsidRDefault="00F75892" w:rsidP="00121B1F">
                            <w:r>
                              <w:t>Spannungsbegrenzung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FBC78" id="Textfeld 49" o:spid="_x0000_s1032" type="#_x0000_t202" style="position:absolute;margin-left:219.75pt;margin-top:231.6pt;width:33.7pt;height:141.5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" filled="f" stroked="f" strokeweight=".5pt">
                <v:textbox style="layout-flow:vertical;mso-layout-flow-alt:bottom-to-top">
                  <w:txbxContent>
                    <w:p w14:paraId="54984C48" w14:textId="0A26DB49" w:rsidR="00F75892" w:rsidRDefault="00F75892" w:rsidP="00121B1F">
                      <w:r>
                        <w:t>Spannungsbegrenzung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F05D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7B762B" wp14:editId="1FE06F80">
                <wp:simplePos x="0" y="0"/>
                <wp:positionH relativeFrom="margin">
                  <wp:posOffset>2790769</wp:posOffset>
                </wp:positionH>
                <wp:positionV relativeFrom="paragraph">
                  <wp:posOffset>4532354</wp:posOffset>
                </wp:positionV>
                <wp:extent cx="427990" cy="1797368"/>
                <wp:effectExtent l="0" t="0" r="0" b="0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1797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B26D25" w14:textId="37691004" w:rsidR="00F75892" w:rsidRDefault="00F75892" w:rsidP="00121B1F">
                            <w:r>
                              <w:t>Lastmodulator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B762B" id="Textfeld 48" o:spid="_x0000_s1033" type="#_x0000_t202" style="position:absolute;margin-left:219.75pt;margin-top:356.9pt;width:33.7pt;height:141.5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" filled="f" stroked="f" strokeweight=".5pt">
                <v:textbox style="layout-flow:vertical;mso-layout-flow-alt:bottom-to-top">
                  <w:txbxContent>
                    <w:p w14:paraId="50B26D25" w14:textId="37691004" w:rsidR="00F75892" w:rsidRDefault="00F75892" w:rsidP="00121B1F">
                      <w:r>
                        <w:t>Lastmodulator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F05D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81CEF9" wp14:editId="7DA04301">
                <wp:simplePos x="0" y="0"/>
                <wp:positionH relativeFrom="margin">
                  <wp:posOffset>3584575</wp:posOffset>
                </wp:positionH>
                <wp:positionV relativeFrom="paragraph">
                  <wp:posOffset>5454347</wp:posOffset>
                </wp:positionV>
                <wp:extent cx="427990" cy="1797368"/>
                <wp:effectExtent l="0" t="0" r="0" b="0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1797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D7C3A9" w14:textId="404F9CBB" w:rsidR="00F75892" w:rsidRDefault="00F75892" w:rsidP="00121B1F">
                            <w:r>
                              <w:t>Gleichrichter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1CEF9" id="Textfeld 47" o:spid="_x0000_s1034" type="#_x0000_t202" style="position:absolute;margin-left:282.25pt;margin-top:429.5pt;width:33.7pt;height:141.5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" filled="f" stroked="f" strokeweight=".5pt">
                <v:textbox style="layout-flow:vertical;mso-layout-flow-alt:bottom-to-top">
                  <w:txbxContent>
                    <w:p w14:paraId="03D7C3A9" w14:textId="404F9CBB" w:rsidR="00F75892" w:rsidRDefault="00F75892" w:rsidP="00121B1F">
                      <w:r>
                        <w:t>Gleichrichter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F05D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581176" wp14:editId="25B8D818">
                <wp:simplePos x="0" y="0"/>
                <wp:positionH relativeFrom="column">
                  <wp:posOffset>2543120</wp:posOffset>
                </wp:positionH>
                <wp:positionV relativeFrom="paragraph">
                  <wp:posOffset>1724439</wp:posOffset>
                </wp:positionV>
                <wp:extent cx="176530" cy="1494845"/>
                <wp:effectExtent l="0" t="0" r="33020" b="10160"/>
                <wp:wrapNone/>
                <wp:docPr id="46" name="Geschweifte Klammer recht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494845"/>
                        </a:xfrm>
                        <a:prstGeom prst="rightBrace">
                          <a:avLst>
                            <a:gd name="adj1" fmla="val 8333"/>
                            <a:gd name="adj2" fmla="val 43775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50493" id="Geschweifte Klammer rechts 46" o:spid="_x0000_s1026" type="#_x0000_t88" style="position:absolute;margin-left:200.25pt;margin-top:135.8pt;width:13.9pt;height:117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" adj="213,9455" strokecolor="#4472c4 [3204]" strokeweight="1.5pt">
                <v:stroke joinstyle="miter"/>
              </v:shape>
            </w:pict>
          </mc:Fallback>
        </mc:AlternateContent>
      </w:r>
      <w:r w:rsidRPr="004F05D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FE45AE" wp14:editId="30690436">
                <wp:simplePos x="0" y="0"/>
                <wp:positionH relativeFrom="column">
                  <wp:posOffset>2543948</wp:posOffset>
                </wp:positionH>
                <wp:positionV relativeFrom="paragraph">
                  <wp:posOffset>3673641</wp:posOffset>
                </wp:positionV>
                <wp:extent cx="176530" cy="642620"/>
                <wp:effectExtent l="0" t="0" r="33020" b="24130"/>
                <wp:wrapNone/>
                <wp:docPr id="45" name="Geschweifte Klammer recht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642620"/>
                        </a:xfrm>
                        <a:prstGeom prst="rightBrace">
                          <a:avLst>
                            <a:gd name="adj1" fmla="val 8333"/>
                            <a:gd name="adj2" fmla="val 43775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77BF5" id="Geschweifte Klammer rechts 45" o:spid="_x0000_s1026" type="#_x0000_t88" style="position:absolute;margin-left:200.3pt;margin-top:289.25pt;width:13.9pt;height:50.6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" adj="494,9455" strokecolor="#4472c4 [3204]" strokeweight="1.5pt">
                <v:stroke joinstyle="miter"/>
              </v:shape>
            </w:pict>
          </mc:Fallback>
        </mc:AlternateContent>
      </w:r>
      <w:r w:rsidRPr="004F05D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46FBF4" wp14:editId="7DD1E27C">
                <wp:simplePos x="0" y="0"/>
                <wp:positionH relativeFrom="column">
                  <wp:posOffset>2543120</wp:posOffset>
                </wp:positionH>
                <wp:positionV relativeFrom="paragraph">
                  <wp:posOffset>5191208</wp:posOffset>
                </wp:positionV>
                <wp:extent cx="176530" cy="1413896"/>
                <wp:effectExtent l="0" t="0" r="52070" b="15240"/>
                <wp:wrapNone/>
                <wp:docPr id="44" name="Geschweifte Klammer recht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413896"/>
                        </a:xfrm>
                        <a:prstGeom prst="rightBrace">
                          <a:avLst>
                            <a:gd name="adj1" fmla="val 8333"/>
                            <a:gd name="adj2" fmla="val 43775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1B03F" id="Geschweifte Klammer rechts 44" o:spid="_x0000_s1026" type="#_x0000_t88" style="position:absolute;margin-left:200.25pt;margin-top:408.75pt;width:13.9pt;height:111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" adj="225,9455" strokecolor="#4472c4 [3204]" strokeweight="1.5pt">
                <v:stroke joinstyle="miter"/>
              </v:shape>
            </w:pict>
          </mc:Fallback>
        </mc:AlternateContent>
      </w:r>
      <w:r w:rsidRPr="004F05D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6A6B92" wp14:editId="21906837">
                <wp:simplePos x="0" y="0"/>
                <wp:positionH relativeFrom="column">
                  <wp:posOffset>2546185</wp:posOffset>
                </wp:positionH>
                <wp:positionV relativeFrom="paragraph">
                  <wp:posOffset>7252335</wp:posOffset>
                </wp:positionV>
                <wp:extent cx="176530" cy="642620"/>
                <wp:effectExtent l="0" t="0" r="33020" b="24130"/>
                <wp:wrapNone/>
                <wp:docPr id="14" name="Geschweifte Klammer rech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642620"/>
                        </a:xfrm>
                        <a:prstGeom prst="rightBrace">
                          <a:avLst>
                            <a:gd name="adj1" fmla="val 8333"/>
                            <a:gd name="adj2" fmla="val 43775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5D3C8" id="Geschweifte Klammer rechts 14" o:spid="_x0000_s1026" type="#_x0000_t88" style="position:absolute;margin-left:200.5pt;margin-top:571.05pt;width:13.9pt;height:50.6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" adj="494,9455" strokecolor="#4472c4 [3204]" strokeweight="1.5pt">
                <v:stroke joinstyle="miter"/>
              </v:shape>
            </w:pict>
          </mc:Fallback>
        </mc:AlternateContent>
      </w:r>
      <w:r w:rsidRPr="004F05D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62B084" wp14:editId="2A98B7C4">
                <wp:simplePos x="0" y="0"/>
                <wp:positionH relativeFrom="margin">
                  <wp:posOffset>3008271</wp:posOffset>
                </wp:positionH>
                <wp:positionV relativeFrom="paragraph">
                  <wp:posOffset>6485752</wp:posOffset>
                </wp:positionV>
                <wp:extent cx="427990" cy="1797368"/>
                <wp:effectExtent l="0" t="0" r="0" b="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1797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05C5B2" w14:textId="77777777" w:rsidR="00F75892" w:rsidRDefault="00F75892" w:rsidP="0044789B">
                            <w:r w:rsidRPr="0008521E">
                              <w:t>Schwingkreis</w:t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(≈100kHz)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2B084" id="Textfeld 15" o:spid="_x0000_s1035" type="#_x0000_t202" style="position:absolute;margin-left:236.85pt;margin-top:510.7pt;width:33.7pt;height:141.5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" filled="f" stroked="f" strokeweight=".5pt">
                <v:textbox style="layout-flow:vertical;mso-layout-flow-alt:bottom-to-top">
                  <w:txbxContent>
                    <w:p w14:paraId="7505C5B2" w14:textId="77777777" w:rsidR="00F75892" w:rsidRDefault="00F75892" w:rsidP="0044789B">
                      <w:r w:rsidRPr="0008521E">
                        <w:t>Schwingkreis</w:t>
                      </w:r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(≈100kHz)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Pr="004F05D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FB797C" wp14:editId="5C3FFB60">
                <wp:simplePos x="0" y="0"/>
                <wp:positionH relativeFrom="column">
                  <wp:posOffset>2541849</wp:posOffset>
                </wp:positionH>
                <wp:positionV relativeFrom="paragraph">
                  <wp:posOffset>6609743</wp:posOffset>
                </wp:positionV>
                <wp:extent cx="176530" cy="642620"/>
                <wp:effectExtent l="0" t="0" r="33020" b="24130"/>
                <wp:wrapNone/>
                <wp:docPr id="43" name="Geschweifte Klammer recht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642620"/>
                        </a:xfrm>
                        <a:prstGeom prst="rightBrace">
                          <a:avLst>
                            <a:gd name="adj1" fmla="val 8333"/>
                            <a:gd name="adj2" fmla="val 43775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3DBF2" id="Geschweifte Klammer rechts 43" o:spid="_x0000_s1026" type="#_x0000_t88" style="position:absolute;margin-left:200.15pt;margin-top:520.45pt;width:13.9pt;height:50.6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" adj="494,9455" strokecolor="#4472c4 [3204]" strokeweight="1.5pt">
                <v:stroke joinstyle="miter"/>
              </v:shape>
            </w:pict>
          </mc:Fallback>
        </mc:AlternateContent>
      </w:r>
      <w:r w:rsidR="0044789B" w:rsidRPr="004F05D0">
        <w:rPr>
          <w:noProof/>
        </w:rPr>
        <w:drawing>
          <wp:inline distT="0" distB="0" distL="0" distR="0" wp14:anchorId="6A68709B" wp14:editId="7EC463A5">
            <wp:extent cx="7903281" cy="2574290"/>
            <wp:effectExtent l="0" t="254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05207" cy="257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3924" w14:textId="27B424D6" w:rsidR="00925617" w:rsidRPr="004F05D0" w:rsidRDefault="00121B1F" w:rsidP="00121B1F">
      <w:pPr>
        <w:pStyle w:val="Beschriftung"/>
      </w:pPr>
      <w:r w:rsidRPr="004F05D0">
        <w:t xml:space="preserve">Abbildung </w:t>
      </w:r>
      <w:r w:rsidRPr="004F05D0">
        <w:fldChar w:fldCharType="begin"/>
      </w:r>
      <w:r w:rsidRPr="004F05D0">
        <w:instrText xml:space="preserve"> SEQ Abbildung \* ARABIC </w:instrText>
      </w:r>
      <w:r w:rsidRPr="004F05D0">
        <w:fldChar w:fldCharType="separate"/>
      </w:r>
      <w:r w:rsidR="00D7092D">
        <w:rPr>
          <w:noProof/>
        </w:rPr>
        <w:t>2</w:t>
      </w:r>
      <w:r w:rsidRPr="004F05D0">
        <w:fldChar w:fldCharType="end"/>
      </w:r>
      <w:r w:rsidRPr="004F05D0">
        <w:t>: Schaltung Tag</w:t>
      </w:r>
    </w:p>
    <w:p w14:paraId="6F65EB03" w14:textId="47078CE1" w:rsidR="0044789B" w:rsidRPr="004F05D0" w:rsidRDefault="00925617" w:rsidP="000A0DE4">
      <w:pPr>
        <w:pStyle w:val="berschrift3"/>
      </w:pPr>
      <w:r w:rsidRPr="004F05D0">
        <w:br w:type="page"/>
      </w:r>
      <w:bookmarkStart w:id="8" w:name="_Toc9949956"/>
      <w:r w:rsidRPr="004F05D0">
        <w:lastRenderedPageBreak/>
        <w:t>Berechnungen</w:t>
      </w:r>
      <w:bookmarkEnd w:id="8"/>
    </w:p>
    <w:p w14:paraId="07B4814A" w14:textId="7C7B8DC9" w:rsidR="00925617" w:rsidRPr="004F05D0" w:rsidRDefault="00925617" w:rsidP="000A0DE4">
      <w:pPr>
        <w:pStyle w:val="berschrift4"/>
      </w:pPr>
      <w:bookmarkStart w:id="9" w:name="_Toc9949957"/>
      <w:r w:rsidRPr="004F05D0">
        <w:t>Schwingkreis</w:t>
      </w:r>
      <w:bookmarkEnd w:id="9"/>
    </w:p>
    <w:p w14:paraId="03EDBD11" w14:textId="1822A762" w:rsidR="00925617" w:rsidRPr="004F05D0" w:rsidRDefault="00925617" w:rsidP="000A0DE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L3=130μH</m:t>
          </m:r>
        </m:oMath>
      </m:oMathPara>
    </w:p>
    <w:p w14:paraId="527AE4D4" w14:textId="77777777" w:rsidR="00925617" w:rsidRPr="004F05D0" w:rsidRDefault="00F75892" w:rsidP="000A0DE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≈100kHz</m:t>
          </m:r>
        </m:oMath>
      </m:oMathPara>
    </w:p>
    <w:p w14:paraId="4FA986EF" w14:textId="77777777" w:rsidR="00925617" w:rsidRPr="004F05D0" w:rsidRDefault="00F75892" w:rsidP="000A0DE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2*π*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L1*C4</m:t>
                  </m:r>
                </m:e>
              </m:rad>
            </m:den>
          </m:f>
        </m:oMath>
      </m:oMathPara>
    </w:p>
    <w:p w14:paraId="35AA6A92" w14:textId="4BBEA94A" w:rsidR="00925617" w:rsidRPr="004F05D0" w:rsidRDefault="00925617" w:rsidP="000A0DE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⇒C14=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*2*π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L1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100kHz*2*π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130μF</m:t>
              </m:r>
            </m:den>
          </m:f>
          <m:r>
            <w:rPr>
              <w:rFonts w:ascii="Cambria Math" w:eastAsiaTheme="minorEastAsia" w:hAnsi="Cambria Math"/>
            </w:rPr>
            <m:t>=19nF</m:t>
          </m:r>
        </m:oMath>
      </m:oMathPara>
    </w:p>
    <w:p w14:paraId="65C74485" w14:textId="621E55CC" w:rsidR="00A94148" w:rsidRPr="004F05D0" w:rsidRDefault="00925617" w:rsidP="000A0DE4">
      <w:pPr>
        <w:rPr>
          <w:rFonts w:eastAsiaTheme="minorEastAsia"/>
        </w:rPr>
      </w:pPr>
      <w:r w:rsidRPr="004F05D0">
        <w:rPr>
          <w:rFonts w:eastAsiaTheme="minorEastAsia"/>
        </w:rPr>
        <w:t>Ein 10nF Kondensator wurde verwendet, da die Oszillatorfrequenz mit dem Potentiometer am Lesegerät abgeglichen werden kann.</w:t>
      </w:r>
    </w:p>
    <w:p w14:paraId="7F831089" w14:textId="486D354A" w:rsidR="00925617" w:rsidRPr="004F05D0" w:rsidRDefault="00A94148" w:rsidP="000A0DE4">
      <w:pPr>
        <w:spacing w:after="160"/>
        <w:rPr>
          <w:rFonts w:eastAsiaTheme="minorEastAsia"/>
        </w:rPr>
      </w:pPr>
      <w:r w:rsidRPr="004F05D0">
        <w:rPr>
          <w:rFonts w:eastAsiaTheme="minorEastAsia"/>
        </w:rPr>
        <w:br w:type="page"/>
      </w:r>
    </w:p>
    <w:p w14:paraId="2AFB40B2" w14:textId="4685B110" w:rsidR="00925617" w:rsidRPr="004F05D0" w:rsidRDefault="00012F25" w:rsidP="000A0DE4">
      <w:pPr>
        <w:pStyle w:val="berschrift3"/>
      </w:pPr>
      <w:bookmarkStart w:id="10" w:name="_Toc9949958"/>
      <w:r w:rsidRPr="004F05D0">
        <w:lastRenderedPageBreak/>
        <w:t>Messungen</w:t>
      </w:r>
      <w:bookmarkEnd w:id="10"/>
    </w:p>
    <w:p w14:paraId="11E68516" w14:textId="35BB9AA4" w:rsidR="00012F25" w:rsidRPr="004F05D0" w:rsidRDefault="009D451E" w:rsidP="000A0DE4">
      <w:pPr>
        <w:pStyle w:val="berschrift4"/>
      </w:pPr>
      <w:bookmarkStart w:id="11" w:name="_Toc9949959"/>
      <w:r w:rsidRPr="004F05D0">
        <w:t xml:space="preserve">Übertragungsfunktion </w:t>
      </w:r>
      <w:r w:rsidR="00C30D2E" w:rsidRPr="004F05D0">
        <w:t>der Spannungsversorgung des Tags</w:t>
      </w:r>
      <w:bookmarkEnd w:id="11"/>
    </w:p>
    <w:p w14:paraId="363ADD87" w14:textId="2DF46756" w:rsidR="00BA72EB" w:rsidRPr="004F05D0" w:rsidRDefault="00BA72EB" w:rsidP="000A0DE4">
      <w:pPr>
        <w:pStyle w:val="berschrift5"/>
      </w:pPr>
      <w:bookmarkStart w:id="12" w:name="_Toc9949960"/>
      <w:r w:rsidRPr="004F05D0">
        <w:t>Messschaltung</w:t>
      </w:r>
      <w:bookmarkEnd w:id="12"/>
    </w:p>
    <w:p w14:paraId="5C5A952F" w14:textId="77777777" w:rsidR="0030535C" w:rsidRPr="004F05D0" w:rsidRDefault="00BA72EB" w:rsidP="0030535C">
      <w:pPr>
        <w:keepNext/>
      </w:pPr>
      <w:r w:rsidRPr="004F05D0">
        <w:rPr>
          <w:noProof/>
        </w:rPr>
        <w:drawing>
          <wp:inline distT="0" distB="0" distL="0" distR="0" wp14:anchorId="6572DA2A" wp14:editId="7D9B31F8">
            <wp:extent cx="3707027" cy="1288133"/>
            <wp:effectExtent l="0" t="0" r="8255" b="762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444" cy="130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669DB" w14:textId="5CEEBF76" w:rsidR="007B319A" w:rsidRPr="004F05D0" w:rsidRDefault="0030535C" w:rsidP="0030535C">
      <w:pPr>
        <w:pStyle w:val="Beschriftung"/>
      </w:pPr>
      <w:r w:rsidRPr="004F05D0">
        <w:t xml:space="preserve">Abbildung </w:t>
      </w:r>
      <w:r w:rsidRPr="004F05D0">
        <w:fldChar w:fldCharType="begin"/>
      </w:r>
      <w:r w:rsidRPr="004F05D0">
        <w:instrText xml:space="preserve"> SEQ Abbildung \* ARABIC </w:instrText>
      </w:r>
      <w:r w:rsidRPr="004F05D0">
        <w:fldChar w:fldCharType="separate"/>
      </w:r>
      <w:r w:rsidR="00D7092D">
        <w:rPr>
          <w:noProof/>
        </w:rPr>
        <w:t>3</w:t>
      </w:r>
      <w:r w:rsidRPr="004F05D0">
        <w:fldChar w:fldCharType="end"/>
      </w:r>
      <w:r w:rsidRPr="004F05D0">
        <w:t xml:space="preserve">: Messchaltung für Übertragungsfunktion Spannungsversorgung </w:t>
      </w:r>
      <w:r w:rsidR="0080762D" w:rsidRPr="004F05D0">
        <w:t xml:space="preserve">des </w:t>
      </w:r>
      <w:r w:rsidRPr="004F05D0">
        <w:t>Tag</w:t>
      </w:r>
      <w:r w:rsidR="0080762D" w:rsidRPr="004F05D0">
        <w:t>s</w:t>
      </w:r>
    </w:p>
    <w:p w14:paraId="4A2017DC" w14:textId="583B7924" w:rsidR="00E064DD" w:rsidRPr="004F05D0" w:rsidRDefault="001C6C8C" w:rsidP="001C6C8C">
      <w:r w:rsidRPr="004F05D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FF2C97" wp14:editId="1B61F7AD">
                <wp:simplePos x="0" y="0"/>
                <wp:positionH relativeFrom="column">
                  <wp:posOffset>22556</wp:posOffset>
                </wp:positionH>
                <wp:positionV relativeFrom="paragraph">
                  <wp:posOffset>1104541</wp:posOffset>
                </wp:positionV>
                <wp:extent cx="2214880" cy="635"/>
                <wp:effectExtent l="0" t="0" r="0" b="0"/>
                <wp:wrapTopAndBottom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4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F0105A" w14:textId="7B0A0178" w:rsidR="00F75892" w:rsidRPr="001C6C8C" w:rsidRDefault="00F75892" w:rsidP="001C6C8C">
                            <w:pPr>
                              <w:pStyle w:val="Beschriftung"/>
                              <w:rPr>
                                <w:noProof/>
                                <w:sz w:val="24"/>
                              </w:rPr>
                            </w:pPr>
                            <w:r w:rsidRPr="001C6C8C">
                              <w:t xml:space="preserve">Abbildung </w:t>
                            </w:r>
                            <w:r w:rsidRPr="001C6C8C">
                              <w:fldChar w:fldCharType="begin"/>
                            </w:r>
                            <w:r w:rsidRPr="001C6C8C">
                              <w:instrText xml:space="preserve"> SEQ Abbildung \* ARABIC </w:instrText>
                            </w:r>
                            <w:r w:rsidRPr="001C6C8C">
                              <w:fldChar w:fldCharType="separate"/>
                            </w:r>
                            <w:r w:rsidR="00D7092D">
                              <w:rPr>
                                <w:noProof/>
                              </w:rPr>
                              <w:t>4</w:t>
                            </w:r>
                            <w:r w:rsidRPr="001C6C8C">
                              <w:fldChar w:fldCharType="end"/>
                            </w:r>
                            <w:r w:rsidRPr="001C6C8C">
                              <w:t>: Messanordnung der Spule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F2C97" id="Textfeld 51" o:spid="_x0000_s1036" type="#_x0000_t202" style="position:absolute;margin-left:1.8pt;margin-top:86.95pt;width:174.4pt;height: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" stroked="f">
                <v:textbox style="mso-fit-shape-to-text:t" inset="0,0,0,0">
                  <w:txbxContent>
                    <w:p w14:paraId="19F0105A" w14:textId="7B0A0178" w:rsidR="00F75892" w:rsidRPr="001C6C8C" w:rsidRDefault="00F75892" w:rsidP="001C6C8C">
                      <w:pPr>
                        <w:pStyle w:val="Beschriftung"/>
                        <w:rPr>
                          <w:noProof/>
                          <w:sz w:val="24"/>
                        </w:rPr>
                      </w:pPr>
                      <w:r w:rsidRPr="001C6C8C">
                        <w:t xml:space="preserve">Abbildung </w:t>
                      </w:r>
                      <w:r w:rsidRPr="001C6C8C">
                        <w:fldChar w:fldCharType="begin"/>
                      </w:r>
                      <w:r w:rsidRPr="001C6C8C">
                        <w:instrText xml:space="preserve"> SEQ Abbildung \* ARABIC </w:instrText>
                      </w:r>
                      <w:r w:rsidRPr="001C6C8C">
                        <w:fldChar w:fldCharType="separate"/>
                      </w:r>
                      <w:r w:rsidR="00D7092D">
                        <w:rPr>
                          <w:noProof/>
                        </w:rPr>
                        <w:t>4</w:t>
                      </w:r>
                      <w:r w:rsidRPr="001C6C8C">
                        <w:fldChar w:fldCharType="end"/>
                      </w:r>
                      <w:r w:rsidRPr="001C6C8C">
                        <w:t>: Messanordnung der Spule</w:t>
                      </w:r>
                      <w: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B319A" w:rsidRPr="004F05D0">
        <w:t>Durch Variierung des 10k</w:t>
      </w:r>
      <w:r w:rsidR="007B319A" w:rsidRPr="004F05D0">
        <w:rPr>
          <w:rFonts w:cstheme="minorHAnsi"/>
        </w:rPr>
        <w:t>Ω</w:t>
      </w:r>
      <w:r w:rsidR="007B319A" w:rsidRPr="004F05D0">
        <w:t xml:space="preserve"> Widerstands wurde die Last simuliert.</w:t>
      </w:r>
      <w:r w:rsidR="00E064DD" w:rsidRPr="004F05D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E07AF7" wp14:editId="4BDA5ACE">
                <wp:simplePos x="0" y="0"/>
                <wp:positionH relativeFrom="column">
                  <wp:posOffset>3046276</wp:posOffset>
                </wp:positionH>
                <wp:positionV relativeFrom="paragraph">
                  <wp:posOffset>377644</wp:posOffset>
                </wp:positionV>
                <wp:extent cx="1638300" cy="713015"/>
                <wp:effectExtent l="0" t="0" r="0" b="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71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FA3BB" w14:textId="77777777" w:rsidR="00F75892" w:rsidRPr="00F66957" w:rsidRDefault="00F75892" w:rsidP="00E064DD">
                            <w:r w:rsidRPr="00F66957">
                              <w:t>Spule Lesegerät</w:t>
                            </w:r>
                          </w:p>
                          <w:p w14:paraId="72790E27" w14:textId="77777777" w:rsidR="00F75892" w:rsidRDefault="00F75892" w:rsidP="00E064DD">
                            <w:r w:rsidRPr="00F66957">
                              <w:t>Plastik Abstandhalter</w:t>
                            </w:r>
                          </w:p>
                          <w:p w14:paraId="2920EA7A" w14:textId="77777777" w:rsidR="00F75892" w:rsidRPr="00F66957" w:rsidRDefault="00F75892" w:rsidP="00E064DD">
                            <w:r>
                              <w:t>Spule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07AF7" id="Textfeld 32" o:spid="_x0000_s1037" type="#_x0000_t202" style="position:absolute;margin-left:239.85pt;margin-top:29.75pt;width:129pt;height:56.1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" filled="f" stroked="f" strokeweight=".5pt">
                <v:textbox>
                  <w:txbxContent>
                    <w:p w14:paraId="263FA3BB" w14:textId="77777777" w:rsidR="00F75892" w:rsidRPr="00F66957" w:rsidRDefault="00F75892" w:rsidP="00E064DD">
                      <w:r w:rsidRPr="00F66957">
                        <w:t>Spule Lesegerät</w:t>
                      </w:r>
                    </w:p>
                    <w:p w14:paraId="72790E27" w14:textId="77777777" w:rsidR="00F75892" w:rsidRDefault="00F75892" w:rsidP="00E064DD">
                      <w:r w:rsidRPr="00F66957">
                        <w:t>Plastik Abstandhalter</w:t>
                      </w:r>
                    </w:p>
                    <w:p w14:paraId="2920EA7A" w14:textId="77777777" w:rsidR="00F75892" w:rsidRPr="00F66957" w:rsidRDefault="00F75892" w:rsidP="00E064DD">
                      <w:r>
                        <w:t>Spule Tag</w:t>
                      </w:r>
                    </w:p>
                  </w:txbxContent>
                </v:textbox>
              </v:shape>
            </w:pict>
          </mc:Fallback>
        </mc:AlternateContent>
      </w:r>
      <w:r w:rsidR="00E064DD" w:rsidRPr="004F05D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DA722C" wp14:editId="615AB396">
                <wp:simplePos x="0" y="0"/>
                <wp:positionH relativeFrom="column">
                  <wp:posOffset>2502711</wp:posOffset>
                </wp:positionH>
                <wp:positionV relativeFrom="paragraph">
                  <wp:posOffset>578617</wp:posOffset>
                </wp:positionV>
                <wp:extent cx="635827" cy="247467"/>
                <wp:effectExtent l="0" t="0" r="0" b="635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827" cy="247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23605" w14:textId="77777777" w:rsidR="00F75892" w:rsidRDefault="00F75892" w:rsidP="00E064DD">
                            <w:r>
                              <w:t>5mm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A722C" id="Textfeld 33" o:spid="_x0000_s1038" type="#_x0000_t202" style="position:absolute;margin-left:197.05pt;margin-top:45.55pt;width:50.05pt;height:19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" filled="f" stroked="f" strokeweight=".5pt">
                <v:textbox>
                  <w:txbxContent>
                    <w:p w14:paraId="3E423605" w14:textId="77777777" w:rsidR="00F75892" w:rsidRDefault="00F75892" w:rsidP="00E064DD">
                      <w:r>
                        <w:t>5mm</w:t>
                      </w:r>
                    </w:p>
                  </w:txbxContent>
                </v:textbox>
              </v:shape>
            </w:pict>
          </mc:Fallback>
        </mc:AlternateContent>
      </w:r>
      <w:r w:rsidR="00E064DD" w:rsidRPr="004F05D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A864C5" wp14:editId="2A2ECD42">
                <wp:simplePos x="0" y="0"/>
                <wp:positionH relativeFrom="column">
                  <wp:posOffset>2485202</wp:posOffset>
                </wp:positionH>
                <wp:positionV relativeFrom="paragraph">
                  <wp:posOffset>930653</wp:posOffset>
                </wp:positionV>
                <wp:extent cx="108641" cy="162962"/>
                <wp:effectExtent l="19050" t="38100" r="43815" b="27940"/>
                <wp:wrapNone/>
                <wp:docPr id="34" name="Gleichschenkliges Drei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1" cy="162962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58D81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34" o:spid="_x0000_s1026" type="#_x0000_t5" style="position:absolute;margin-left:195.7pt;margin-top:73.3pt;width:8.55pt;height:12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" fillcolor="#4472c4 [3204]" strokecolor="black [3213]" strokeweight="1pt"/>
            </w:pict>
          </mc:Fallback>
        </mc:AlternateContent>
      </w:r>
      <w:r w:rsidR="00E064DD" w:rsidRPr="004F05D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8521D6" wp14:editId="6E6FE5CE">
                <wp:simplePos x="0" y="0"/>
                <wp:positionH relativeFrom="column">
                  <wp:posOffset>2489871</wp:posOffset>
                </wp:positionH>
                <wp:positionV relativeFrom="paragraph">
                  <wp:posOffset>394970</wp:posOffset>
                </wp:positionV>
                <wp:extent cx="108641" cy="162962"/>
                <wp:effectExtent l="19050" t="0" r="43815" b="66040"/>
                <wp:wrapNone/>
                <wp:docPr id="36" name="Gleichschenkliges Drei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8641" cy="162962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41BFD" id="Gleichschenkliges Dreieck 36" o:spid="_x0000_s1026" type="#_x0000_t5" style="position:absolute;margin-left:196.05pt;margin-top:31.1pt;width:8.55pt;height:12.85pt;rotation:18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" fillcolor="#4472c4 [3204]" strokecolor="black [3213]" strokeweight="1pt"/>
            </w:pict>
          </mc:Fallback>
        </mc:AlternateContent>
      </w:r>
      <w:r w:rsidR="00E064DD" w:rsidRPr="004F05D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D01296" wp14:editId="2A65DCFC">
                <wp:simplePos x="0" y="0"/>
                <wp:positionH relativeFrom="column">
                  <wp:posOffset>2540173</wp:posOffset>
                </wp:positionH>
                <wp:positionV relativeFrom="paragraph">
                  <wp:posOffset>274660</wp:posOffset>
                </wp:positionV>
                <wp:extent cx="3219" cy="930452"/>
                <wp:effectExtent l="19050" t="19050" r="34925" b="22225"/>
                <wp:wrapNone/>
                <wp:docPr id="37" name="Gerader Verbinde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9" cy="93045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D6819" id="Gerader Verbinder 37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pt,21.65pt" to="200.2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" strokecolor="#4472c4 [3204]" strokeweight="3pt">
                <v:stroke joinstyle="miter"/>
              </v:line>
            </w:pict>
          </mc:Fallback>
        </mc:AlternateContent>
      </w:r>
      <w:r w:rsidR="00E064DD" w:rsidRPr="004F05D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DB76E1" wp14:editId="146F062F">
                <wp:simplePos x="0" y="0"/>
                <wp:positionH relativeFrom="column">
                  <wp:posOffset>19685</wp:posOffset>
                </wp:positionH>
                <wp:positionV relativeFrom="paragraph">
                  <wp:posOffset>426085</wp:posOffset>
                </wp:positionV>
                <wp:extent cx="2209800" cy="15875"/>
                <wp:effectExtent l="0" t="19050" r="38100" b="41275"/>
                <wp:wrapTopAndBottom/>
                <wp:docPr id="38" name="Gerader Verbinde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1587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6158E" id="Gerader Verbinder 38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33.55pt" to="175.5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" strokecolor="#4472c4 [3204]" strokeweight="4.5pt">
                <v:stroke joinstyle="miter"/>
                <w10:wrap type="topAndBottom"/>
              </v:line>
            </w:pict>
          </mc:Fallback>
        </mc:AlternateContent>
      </w:r>
      <w:r w:rsidR="00E064DD" w:rsidRPr="004F05D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8E579C" wp14:editId="2FC3E074">
                <wp:simplePos x="0" y="0"/>
                <wp:positionH relativeFrom="column">
                  <wp:posOffset>14605</wp:posOffset>
                </wp:positionH>
                <wp:positionV relativeFrom="paragraph">
                  <wp:posOffset>575945</wp:posOffset>
                </wp:positionV>
                <wp:extent cx="2214880" cy="331470"/>
                <wp:effectExtent l="0" t="0" r="13970" b="11430"/>
                <wp:wrapTopAndBottom/>
                <wp:docPr id="39" name="Rechtec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3314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35C375" id="Rechteck 39" o:spid="_x0000_s1026" style="position:absolute;margin-left:1.15pt;margin-top:45.35pt;width:174.4pt;height:26.1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" fillcolor="#ed7d31 [3205]" strokecolor="#1f3763 [1604]" strokeweight="1pt">
                <w10:wrap type="topAndBottom"/>
              </v:rect>
            </w:pict>
          </mc:Fallback>
        </mc:AlternateContent>
      </w:r>
      <w:r w:rsidR="00E064DD" w:rsidRPr="004F05D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868162" wp14:editId="2B1E4BC5">
                <wp:simplePos x="0" y="0"/>
                <wp:positionH relativeFrom="margin">
                  <wp:posOffset>0</wp:posOffset>
                </wp:positionH>
                <wp:positionV relativeFrom="paragraph">
                  <wp:posOffset>1019810</wp:posOffset>
                </wp:positionV>
                <wp:extent cx="2209800" cy="15875"/>
                <wp:effectExtent l="0" t="19050" r="38100" b="41275"/>
                <wp:wrapTopAndBottom/>
                <wp:docPr id="40" name="Gerader Verbinde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1587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0A7D8" id="Gerader Verbinder 40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0.3pt" to="174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" strokecolor="#4472c4 [3204]" strokeweight="4.5pt">
                <v:stroke joinstyle="miter"/>
                <w10:wrap type="topAndBottom" anchorx="margin"/>
              </v:line>
            </w:pict>
          </mc:Fallback>
        </mc:AlternateContent>
      </w:r>
      <w:r w:rsidR="00E064DD" w:rsidRPr="004F05D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4D7CC3" wp14:editId="6BB82785">
                <wp:simplePos x="0" y="0"/>
                <wp:positionH relativeFrom="column">
                  <wp:posOffset>2287905</wp:posOffset>
                </wp:positionH>
                <wp:positionV relativeFrom="paragraph">
                  <wp:posOffset>569595</wp:posOffset>
                </wp:positionV>
                <wp:extent cx="614680" cy="9525"/>
                <wp:effectExtent l="19050" t="19050" r="33020" b="28575"/>
                <wp:wrapNone/>
                <wp:docPr id="41" name="Gerader Verbinde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680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3C006" id="Gerader Verbinder 41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15pt,44.85pt" to="228.5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" strokecolor="#4472c4 [3204]" strokeweight="3pt">
                <v:stroke joinstyle="miter"/>
              </v:line>
            </w:pict>
          </mc:Fallback>
        </mc:AlternateContent>
      </w:r>
      <w:r w:rsidR="00E064DD" w:rsidRPr="004F05D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2D0FBA0" wp14:editId="7651E896">
                <wp:simplePos x="0" y="0"/>
                <wp:positionH relativeFrom="column">
                  <wp:posOffset>2305685</wp:posOffset>
                </wp:positionH>
                <wp:positionV relativeFrom="paragraph">
                  <wp:posOffset>900845</wp:posOffset>
                </wp:positionV>
                <wp:extent cx="587532" cy="6413"/>
                <wp:effectExtent l="19050" t="19050" r="22225" b="31750"/>
                <wp:wrapNone/>
                <wp:docPr id="42" name="Gerader Verbinde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532" cy="641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E572C" id="Gerader Verbinder 42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5pt,70.95pt" to="227.8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" strokecolor="#4472c4 [3204]" strokeweight="3pt">
                <v:stroke joinstyle="miter"/>
              </v:line>
            </w:pict>
          </mc:Fallback>
        </mc:AlternateContent>
      </w:r>
    </w:p>
    <w:p w14:paraId="52210706" w14:textId="2550226E" w:rsidR="00E064DD" w:rsidRPr="004F05D0" w:rsidRDefault="00E064DD" w:rsidP="000A0DE4">
      <w:pPr>
        <w:pStyle w:val="berschrift5"/>
      </w:pPr>
      <w:bookmarkStart w:id="13" w:name="_Toc9949961"/>
      <w:r w:rsidRPr="004F05D0">
        <w:t>Messung</w:t>
      </w:r>
      <w:bookmarkEnd w:id="13"/>
    </w:p>
    <w:tbl>
      <w:tblPr>
        <w:tblStyle w:val="Gitternetztabelle4Akzent2"/>
        <w:tblpPr w:leftFromText="181" w:rightFromText="181" w:vertAnchor="page" w:horzAnchor="margin" w:tblpY="8213"/>
        <w:tblW w:w="8368" w:type="dxa"/>
        <w:tblLook w:val="04A0" w:firstRow="1" w:lastRow="0" w:firstColumn="1" w:lastColumn="0" w:noHBand="0" w:noVBand="1"/>
      </w:tblPr>
      <w:tblGrid>
        <w:gridCol w:w="4184"/>
        <w:gridCol w:w="4184"/>
      </w:tblGrid>
      <w:tr w:rsidR="00D7092D" w:rsidRPr="004F05D0" w14:paraId="4C342EF2" w14:textId="77777777" w:rsidTr="00D70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  <w:noWrap/>
            <w:hideMark/>
          </w:tcPr>
          <w:p w14:paraId="37C47F3C" w14:textId="77777777" w:rsidR="00D7092D" w:rsidRPr="004F05D0" w:rsidRDefault="00D7092D" w:rsidP="00D7092D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proofErr w:type="spellStart"/>
            <w:r w:rsidRPr="004F05D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Vou</w:t>
            </w:r>
            <w:proofErr w:type="spellEnd"/>
          </w:p>
        </w:tc>
        <w:tc>
          <w:tcPr>
            <w:tcW w:w="4184" w:type="dxa"/>
            <w:noWrap/>
            <w:hideMark/>
          </w:tcPr>
          <w:p w14:paraId="0851FBC3" w14:textId="77777777" w:rsidR="00D7092D" w:rsidRPr="004F05D0" w:rsidRDefault="00D7092D" w:rsidP="00D709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proofErr w:type="spellStart"/>
            <w:r w:rsidRPr="004F05D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Iout</w:t>
            </w:r>
            <w:proofErr w:type="spellEnd"/>
          </w:p>
        </w:tc>
      </w:tr>
      <w:tr w:rsidR="00D7092D" w:rsidRPr="004F05D0" w14:paraId="3866214F" w14:textId="77777777" w:rsidTr="00D70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  <w:noWrap/>
            <w:hideMark/>
          </w:tcPr>
          <w:p w14:paraId="08F9E238" w14:textId="77777777" w:rsidR="00D7092D" w:rsidRPr="004F05D0" w:rsidRDefault="00D7092D" w:rsidP="00D7092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4F05D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5.60 V</w:t>
            </w:r>
          </w:p>
        </w:tc>
        <w:tc>
          <w:tcPr>
            <w:tcW w:w="4184" w:type="dxa"/>
            <w:noWrap/>
            <w:hideMark/>
          </w:tcPr>
          <w:p w14:paraId="75682BD3" w14:textId="77777777" w:rsidR="00D7092D" w:rsidRPr="004F05D0" w:rsidRDefault="00D7092D" w:rsidP="00D709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4F05D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0.04 mA</w:t>
            </w:r>
          </w:p>
        </w:tc>
      </w:tr>
      <w:tr w:rsidR="00D7092D" w:rsidRPr="004F05D0" w14:paraId="03F9FF69" w14:textId="77777777" w:rsidTr="00D7092D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  <w:noWrap/>
            <w:hideMark/>
          </w:tcPr>
          <w:p w14:paraId="41189DA7" w14:textId="77777777" w:rsidR="00D7092D" w:rsidRPr="004F05D0" w:rsidRDefault="00D7092D" w:rsidP="00D7092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4F05D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5.60 V</w:t>
            </w:r>
          </w:p>
        </w:tc>
        <w:tc>
          <w:tcPr>
            <w:tcW w:w="4184" w:type="dxa"/>
            <w:noWrap/>
            <w:hideMark/>
          </w:tcPr>
          <w:p w14:paraId="6864F438" w14:textId="77777777" w:rsidR="00D7092D" w:rsidRPr="004F05D0" w:rsidRDefault="00D7092D" w:rsidP="00D709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4F05D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6.63 mA</w:t>
            </w:r>
          </w:p>
        </w:tc>
      </w:tr>
      <w:tr w:rsidR="00D7092D" w:rsidRPr="004F05D0" w14:paraId="49C28D99" w14:textId="77777777" w:rsidTr="00D70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  <w:noWrap/>
            <w:hideMark/>
          </w:tcPr>
          <w:p w14:paraId="28C80450" w14:textId="77777777" w:rsidR="00D7092D" w:rsidRPr="004F05D0" w:rsidRDefault="00D7092D" w:rsidP="00D7092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4F05D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5.60 V</w:t>
            </w:r>
          </w:p>
        </w:tc>
        <w:tc>
          <w:tcPr>
            <w:tcW w:w="4184" w:type="dxa"/>
            <w:noWrap/>
            <w:hideMark/>
          </w:tcPr>
          <w:p w14:paraId="1C5A2823" w14:textId="77777777" w:rsidR="00D7092D" w:rsidRPr="004F05D0" w:rsidRDefault="00D7092D" w:rsidP="00D709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4F05D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13.74 mA</w:t>
            </w:r>
          </w:p>
        </w:tc>
      </w:tr>
      <w:tr w:rsidR="00D7092D" w:rsidRPr="004F05D0" w14:paraId="0F080B14" w14:textId="77777777" w:rsidTr="00D7092D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  <w:noWrap/>
            <w:hideMark/>
          </w:tcPr>
          <w:p w14:paraId="47BEF9FA" w14:textId="77777777" w:rsidR="00D7092D" w:rsidRPr="004F05D0" w:rsidRDefault="00D7092D" w:rsidP="00D7092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4F05D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5.00 V</w:t>
            </w:r>
          </w:p>
        </w:tc>
        <w:tc>
          <w:tcPr>
            <w:tcW w:w="4184" w:type="dxa"/>
            <w:noWrap/>
            <w:hideMark/>
          </w:tcPr>
          <w:p w14:paraId="0488CC08" w14:textId="77777777" w:rsidR="00D7092D" w:rsidRPr="004F05D0" w:rsidRDefault="00D7092D" w:rsidP="00D709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4F05D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18.74 mA</w:t>
            </w:r>
          </w:p>
        </w:tc>
      </w:tr>
      <w:tr w:rsidR="00D7092D" w:rsidRPr="004F05D0" w14:paraId="708C2F08" w14:textId="77777777" w:rsidTr="00D70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  <w:noWrap/>
            <w:hideMark/>
          </w:tcPr>
          <w:p w14:paraId="429DAC46" w14:textId="77777777" w:rsidR="00D7092D" w:rsidRPr="004F05D0" w:rsidRDefault="00D7092D" w:rsidP="00D7092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4F05D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4.60 V</w:t>
            </w:r>
          </w:p>
        </w:tc>
        <w:tc>
          <w:tcPr>
            <w:tcW w:w="4184" w:type="dxa"/>
            <w:noWrap/>
            <w:hideMark/>
          </w:tcPr>
          <w:p w14:paraId="35E6C123" w14:textId="77777777" w:rsidR="00D7092D" w:rsidRPr="004F05D0" w:rsidRDefault="00D7092D" w:rsidP="00D709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4F05D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20.67 mA</w:t>
            </w:r>
          </w:p>
        </w:tc>
      </w:tr>
      <w:tr w:rsidR="00D7092D" w:rsidRPr="004F05D0" w14:paraId="3FDED59B" w14:textId="77777777" w:rsidTr="00D7092D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  <w:noWrap/>
            <w:hideMark/>
          </w:tcPr>
          <w:p w14:paraId="4CF54582" w14:textId="77777777" w:rsidR="00D7092D" w:rsidRPr="004F05D0" w:rsidRDefault="00D7092D" w:rsidP="00D7092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4F05D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2.60 V</w:t>
            </w:r>
          </w:p>
        </w:tc>
        <w:tc>
          <w:tcPr>
            <w:tcW w:w="4184" w:type="dxa"/>
            <w:noWrap/>
            <w:hideMark/>
          </w:tcPr>
          <w:p w14:paraId="787872F3" w14:textId="77777777" w:rsidR="00D7092D" w:rsidRPr="004F05D0" w:rsidRDefault="00D7092D" w:rsidP="00D709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4F05D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23.24 mA</w:t>
            </w:r>
          </w:p>
        </w:tc>
      </w:tr>
      <w:tr w:rsidR="00D7092D" w:rsidRPr="004F05D0" w14:paraId="1EEE00D4" w14:textId="77777777" w:rsidTr="00D70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4" w:type="dxa"/>
            <w:noWrap/>
            <w:hideMark/>
          </w:tcPr>
          <w:p w14:paraId="62B56290" w14:textId="78078079" w:rsidR="00D7092D" w:rsidRPr="004F05D0" w:rsidRDefault="00D7092D" w:rsidP="00D7092D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4F05D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0.60 V</w:t>
            </w:r>
          </w:p>
        </w:tc>
        <w:tc>
          <w:tcPr>
            <w:tcW w:w="4184" w:type="dxa"/>
            <w:noWrap/>
            <w:hideMark/>
          </w:tcPr>
          <w:p w14:paraId="6393248C" w14:textId="3F2AC23F" w:rsidR="00D7092D" w:rsidRPr="004F05D0" w:rsidRDefault="00D7092D" w:rsidP="00D7092D">
            <w:pPr>
              <w:keepNext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4F05D0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26.11 mA</w:t>
            </w:r>
          </w:p>
        </w:tc>
      </w:tr>
    </w:tbl>
    <w:p w14:paraId="367F8C60" w14:textId="505163F9" w:rsidR="00D7092D" w:rsidRDefault="00D7092D" w:rsidP="00D7092D">
      <w:pPr>
        <w:pStyle w:val="Beschriftung"/>
        <w:framePr w:hSpace="181" w:wrap="around" w:vAnchor="page" w:hAnchor="page" w:x="1393" w:y="10455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Messtabelle Übertragungsfunktion Spannungsversorgung des Tags</w:t>
      </w:r>
    </w:p>
    <w:p w14:paraId="1A20A19F" w14:textId="0CC90ADA" w:rsidR="00BA72EB" w:rsidRPr="004F05D0" w:rsidRDefault="00D7092D" w:rsidP="00E064DD">
      <w:pPr>
        <w:spacing w:after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7B1FCED" wp14:editId="5701FEAB">
                <wp:simplePos x="0" y="0"/>
                <wp:positionH relativeFrom="column">
                  <wp:posOffset>-635</wp:posOffset>
                </wp:positionH>
                <wp:positionV relativeFrom="paragraph">
                  <wp:posOffset>4897755</wp:posOffset>
                </wp:positionV>
                <wp:extent cx="5051425" cy="635"/>
                <wp:effectExtent l="0" t="0" r="0" b="0"/>
                <wp:wrapTopAndBottom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319EF6" w14:textId="1748807C" w:rsidR="00D7092D" w:rsidRPr="005247E3" w:rsidRDefault="00D7092D" w:rsidP="00D7092D">
                            <w:pPr>
                              <w:pStyle w:val="Beschriftung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: Diagramm Übertragungsfunktion Spannungsversorgung des 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1FCED" id="Textfeld 27" o:spid="_x0000_s1039" type="#_x0000_t202" style="position:absolute;margin-left:-.05pt;margin-top:385.65pt;width:397.75pt;height:.0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" stroked="f">
                <v:textbox style="mso-fit-shape-to-text:t" inset="0,0,0,0">
                  <w:txbxContent>
                    <w:p w14:paraId="79319EF6" w14:textId="1748807C" w:rsidR="00D7092D" w:rsidRPr="005247E3" w:rsidRDefault="00D7092D" w:rsidP="00D7092D">
                      <w:pPr>
                        <w:pStyle w:val="Beschriftung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: Diagramm Übertragungsfunktion Spannungsversorgung des Tags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F05D0">
        <w:rPr>
          <w:noProof/>
        </w:rPr>
        <w:drawing>
          <wp:anchor distT="0" distB="0" distL="114300" distR="114300" simplePos="0" relativeHeight="251741184" behindDoc="0" locked="0" layoutInCell="1" allowOverlap="1" wp14:anchorId="112BA046" wp14:editId="17AAD363">
            <wp:simplePos x="0" y="0"/>
            <wp:positionH relativeFrom="margin">
              <wp:posOffset>-635</wp:posOffset>
            </wp:positionH>
            <wp:positionV relativeFrom="paragraph">
              <wp:posOffset>2047240</wp:posOffset>
            </wp:positionV>
            <wp:extent cx="5051425" cy="2867660"/>
            <wp:effectExtent l="0" t="0" r="15875" b="8890"/>
            <wp:wrapTopAndBottom/>
            <wp:docPr id="16" name="Diagramm 16">
              <a:extLst xmlns:a="http://schemas.openxmlformats.org/drawingml/2006/main">
                <a:ext uri="{FF2B5EF4-FFF2-40B4-BE49-F238E27FC236}">
                  <a16:creationId xmlns:a16="http://schemas.microsoft.com/office/drawing/2014/main" id="{2046BE14-387D-49EB-A24B-C1E776B60D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148" w:rsidRPr="004F05D0">
        <w:t>Der ATmega32u4 benötigt 14mA bei einer Taktfrequenz von 16MHz und einer Versorgungsspannung von 5V. Dies kann gerade so abgedeckt werden.</w:t>
      </w:r>
      <w:r w:rsidR="00BA72EB" w:rsidRPr="004F05D0">
        <w:br w:type="page"/>
      </w:r>
    </w:p>
    <w:p w14:paraId="66719E22" w14:textId="77777777" w:rsidR="001C6C8C" w:rsidRPr="004F05D0" w:rsidRDefault="00BA72EB" w:rsidP="00F75892">
      <w:pPr>
        <w:pStyle w:val="berschrift2"/>
      </w:pPr>
      <w:bookmarkStart w:id="14" w:name="_Toc9949962"/>
      <w:r w:rsidRPr="004F05D0">
        <w:lastRenderedPageBreak/>
        <w:t>Übertragung zwischen Lesegerät und Tag</w:t>
      </w:r>
      <w:bookmarkEnd w:id="14"/>
    </w:p>
    <w:p w14:paraId="77C43912" w14:textId="01243E2B" w:rsidR="009D451E" w:rsidRPr="004F05D0" w:rsidRDefault="001E791F" w:rsidP="001C6C8C">
      <w:pPr>
        <w:pStyle w:val="berschrift3"/>
      </w:pPr>
      <w:bookmarkStart w:id="15" w:name="_Toc9949963"/>
      <w:r w:rsidRPr="004F05D0">
        <w:t>Übertragung von Tag zu Reader</w:t>
      </w:r>
      <w:bookmarkEnd w:id="15"/>
    </w:p>
    <w:p w14:paraId="2EC235FF" w14:textId="7702BC65" w:rsidR="00721398" w:rsidRPr="004F05D0" w:rsidRDefault="00721398" w:rsidP="00721398">
      <w:pPr>
        <w:keepNext/>
      </w:pPr>
      <w:r w:rsidRPr="004F05D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02727E" wp14:editId="624093FE">
                <wp:simplePos x="0" y="0"/>
                <wp:positionH relativeFrom="column">
                  <wp:posOffset>4481830</wp:posOffset>
                </wp:positionH>
                <wp:positionV relativeFrom="paragraph">
                  <wp:posOffset>2406015</wp:posOffset>
                </wp:positionV>
                <wp:extent cx="1838325" cy="333375"/>
                <wp:effectExtent l="0" t="0" r="0" b="0"/>
                <wp:wrapNone/>
                <wp:docPr id="53" name="Textfel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4F086A" w14:textId="3DB09B0E" w:rsidR="00F75892" w:rsidRDefault="00F75892" w:rsidP="00721398">
                            <w:r>
                              <w:t>Tag 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727E" id="Textfeld 53" o:spid="_x0000_s1040" type="#_x0000_t202" style="position:absolute;margin-left:352.9pt;margin-top:189.45pt;width:144.75pt;height:26.2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" filled="f" stroked="f" strokeweight=".5pt">
                <v:textbox>
                  <w:txbxContent>
                    <w:p w14:paraId="544F086A" w14:textId="3DB09B0E" w:rsidR="00F75892" w:rsidRDefault="00F75892" w:rsidP="00721398">
                      <w:r>
                        <w:t>Tag RX</w:t>
                      </w:r>
                    </w:p>
                  </w:txbxContent>
                </v:textbox>
              </v:shape>
            </w:pict>
          </mc:Fallback>
        </mc:AlternateContent>
      </w:r>
      <w:r w:rsidRPr="004F05D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0D603A5" wp14:editId="4D9B318E">
                <wp:simplePos x="0" y="0"/>
                <wp:positionH relativeFrom="column">
                  <wp:posOffset>4481830</wp:posOffset>
                </wp:positionH>
                <wp:positionV relativeFrom="paragraph">
                  <wp:posOffset>901065</wp:posOffset>
                </wp:positionV>
                <wp:extent cx="1838325" cy="333375"/>
                <wp:effectExtent l="0" t="0" r="0" b="0"/>
                <wp:wrapNone/>
                <wp:docPr id="52" name="Textfel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441C92" w14:textId="68E103DE" w:rsidR="00F75892" w:rsidRDefault="00F75892">
                            <w:r>
                              <w:t>Tag 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603A5" id="Textfeld 52" o:spid="_x0000_s1041" type="#_x0000_t202" style="position:absolute;margin-left:352.9pt;margin-top:70.95pt;width:144.75pt;height:26.2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" filled="f" stroked="f" strokeweight=".5pt">
                <v:textbox>
                  <w:txbxContent>
                    <w:p w14:paraId="62441C92" w14:textId="68E103DE" w:rsidR="00F75892" w:rsidRDefault="00F75892">
                      <w:r>
                        <w:t>Tag TX</w:t>
                      </w:r>
                    </w:p>
                  </w:txbxContent>
                </v:textbox>
              </v:shape>
            </w:pict>
          </mc:Fallback>
        </mc:AlternateContent>
      </w:r>
      <w:r w:rsidR="001E791F" w:rsidRPr="004F05D0">
        <w:rPr>
          <w:noProof/>
        </w:rPr>
        <w:drawing>
          <wp:inline distT="0" distB="0" distL="0" distR="0" wp14:anchorId="48708360" wp14:editId="59470C94">
            <wp:extent cx="4486275" cy="3837215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72" b="6736"/>
                    <a:stretch/>
                  </pic:blipFill>
                  <pic:spPr bwMode="auto">
                    <a:xfrm>
                      <a:off x="0" y="0"/>
                      <a:ext cx="4516895" cy="386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E330D" w14:textId="4D2B522E" w:rsidR="00B655A6" w:rsidRPr="004F05D0" w:rsidRDefault="00721398" w:rsidP="00721398">
      <w:pPr>
        <w:pStyle w:val="Beschriftung"/>
      </w:pPr>
      <w:r w:rsidRPr="004F05D0">
        <w:t xml:space="preserve">Abbildung </w:t>
      </w:r>
      <w:r w:rsidRPr="004F05D0">
        <w:fldChar w:fldCharType="begin"/>
      </w:r>
      <w:r w:rsidRPr="004F05D0">
        <w:instrText xml:space="preserve"> SEQ Abbildung \* ARABIC </w:instrText>
      </w:r>
      <w:r w:rsidRPr="004F05D0">
        <w:fldChar w:fldCharType="separate"/>
      </w:r>
      <w:r w:rsidR="00D7092D">
        <w:rPr>
          <w:noProof/>
        </w:rPr>
        <w:t>7</w:t>
      </w:r>
      <w:r w:rsidRPr="004F05D0">
        <w:fldChar w:fldCharType="end"/>
      </w:r>
      <w:r w:rsidRPr="004F05D0">
        <w:t>: Oszillogramm Übertragung von Tag zu Reader</w:t>
      </w:r>
    </w:p>
    <w:p w14:paraId="218F8186" w14:textId="3186AC05" w:rsidR="001E791F" w:rsidRPr="004F05D0" w:rsidRDefault="00276262" w:rsidP="000A0DE4">
      <w:pPr>
        <w:pStyle w:val="berschrift3"/>
      </w:pPr>
      <w:bookmarkStart w:id="16" w:name="_Toc9949964"/>
      <w:r w:rsidRPr="004F05D0">
        <w:t>Übertragung von Reader zu Tag</w:t>
      </w:r>
      <w:bookmarkEnd w:id="16"/>
    </w:p>
    <w:p w14:paraId="68913BCC" w14:textId="77777777" w:rsidR="00E80B24" w:rsidRPr="004F05D0" w:rsidRDefault="0028518C" w:rsidP="00E80B24">
      <w:pPr>
        <w:keepNext/>
      </w:pPr>
      <w:r w:rsidRPr="004F05D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7823C0" wp14:editId="2A4E6CAB">
                <wp:simplePos x="0" y="0"/>
                <wp:positionH relativeFrom="margin">
                  <wp:align>right</wp:align>
                </wp:positionH>
                <wp:positionV relativeFrom="paragraph">
                  <wp:posOffset>1571321</wp:posOffset>
                </wp:positionV>
                <wp:extent cx="859677" cy="475615"/>
                <wp:effectExtent l="0" t="0" r="17145" b="19685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677" cy="475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342F2" w14:textId="7F572834" w:rsidR="00F75892" w:rsidRDefault="00F75892" w:rsidP="0028518C">
                            <w:r>
                              <w:t xml:space="preserve">Tag </w:t>
                            </w:r>
                            <w:proofErr w:type="spellStart"/>
                            <w:r>
                              <w:t>Rx</w:t>
                            </w:r>
                            <w:proofErr w:type="spellEnd"/>
                          </w:p>
                          <w:p w14:paraId="62DC2CF5" w14:textId="350F81F3" w:rsidR="00F75892" w:rsidRDefault="00F75892" w:rsidP="0028518C">
                            <w:r>
                              <w:t>1V/</w:t>
                            </w:r>
                            <w:proofErr w:type="spellStart"/>
                            <w:r>
                              <w:t>division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7823C0" id="Textfeld 31" o:spid="_x0000_s1042" type="#_x0000_t202" style="position:absolute;margin-left:16.5pt;margin-top:123.75pt;width:67.7pt;height:37.45pt;z-index:2517288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" fillcolor="white [3212]" strokeweight=".5pt">
                <v:textbox>
                  <w:txbxContent>
                    <w:p w14:paraId="6A7342F2" w14:textId="7F572834" w:rsidR="00F75892" w:rsidRDefault="00F75892" w:rsidP="0028518C">
                      <w:r>
                        <w:t xml:space="preserve">Tag </w:t>
                      </w:r>
                      <w:proofErr w:type="spellStart"/>
                      <w:r>
                        <w:t>Rx</w:t>
                      </w:r>
                      <w:proofErr w:type="spellEnd"/>
                    </w:p>
                    <w:p w14:paraId="62DC2CF5" w14:textId="350F81F3" w:rsidR="00F75892" w:rsidRDefault="00F75892" w:rsidP="0028518C">
                      <w:r>
                        <w:t>1V/</w:t>
                      </w:r>
                      <w:proofErr w:type="spellStart"/>
                      <w:r>
                        <w:t>division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4F05D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8B5B66" wp14:editId="57C2631D">
                <wp:simplePos x="0" y="0"/>
                <wp:positionH relativeFrom="margin">
                  <wp:align>right</wp:align>
                </wp:positionH>
                <wp:positionV relativeFrom="paragraph">
                  <wp:posOffset>589376</wp:posOffset>
                </wp:positionV>
                <wp:extent cx="897699" cy="475989"/>
                <wp:effectExtent l="0" t="0" r="17145" b="19685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699" cy="4759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BD208" w14:textId="4ADCFC65" w:rsidR="00F75892" w:rsidRDefault="00F75892">
                            <w:r>
                              <w:t xml:space="preserve">Reader </w:t>
                            </w:r>
                            <w:proofErr w:type="spellStart"/>
                            <w:r>
                              <w:t>Tx</w:t>
                            </w:r>
                            <w:proofErr w:type="spellEnd"/>
                          </w:p>
                          <w:p w14:paraId="1ACB7F2B" w14:textId="07DF325A" w:rsidR="00F75892" w:rsidRDefault="00F75892">
                            <w:r>
                              <w:t>2V/</w:t>
                            </w:r>
                            <w:proofErr w:type="spellStart"/>
                            <w:r>
                              <w:t>division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8B5B66" id="Textfeld 30" o:spid="_x0000_s1043" type="#_x0000_t202" style="position:absolute;margin-left:19.5pt;margin-top:46.4pt;width:70.7pt;height:37.5pt;z-index:2517268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" fillcolor="white [3212]" strokeweight=".5pt">
                <v:textbox>
                  <w:txbxContent>
                    <w:p w14:paraId="1A3BD208" w14:textId="4ADCFC65" w:rsidR="00F75892" w:rsidRDefault="00F75892">
                      <w:r>
                        <w:t xml:space="preserve">Reader </w:t>
                      </w:r>
                      <w:proofErr w:type="spellStart"/>
                      <w:r>
                        <w:t>Tx</w:t>
                      </w:r>
                      <w:proofErr w:type="spellEnd"/>
                    </w:p>
                    <w:p w14:paraId="1ACB7F2B" w14:textId="07DF325A" w:rsidR="00F75892" w:rsidRDefault="00F75892">
                      <w:r>
                        <w:t>2V/</w:t>
                      </w:r>
                      <w:proofErr w:type="spellStart"/>
                      <w:r>
                        <w:t>division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4F05D0">
        <w:rPr>
          <w:noProof/>
        </w:rPr>
        <w:drawing>
          <wp:inline distT="0" distB="0" distL="0" distR="0" wp14:anchorId="0D7C3F55" wp14:editId="7ABED222">
            <wp:extent cx="5172710" cy="2641913"/>
            <wp:effectExtent l="0" t="0" r="8890" b="635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4" r="10198"/>
                    <a:stretch/>
                  </pic:blipFill>
                  <pic:spPr bwMode="auto">
                    <a:xfrm>
                      <a:off x="0" y="0"/>
                      <a:ext cx="5173249" cy="264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206AC" w14:textId="14642511" w:rsidR="00F9290A" w:rsidRPr="004F05D0" w:rsidRDefault="00E80B24" w:rsidP="00E80B24">
      <w:pPr>
        <w:pStyle w:val="Beschriftung"/>
      </w:pPr>
      <w:r w:rsidRPr="004F05D0">
        <w:t xml:space="preserve">Abbildung </w:t>
      </w:r>
      <w:r w:rsidRPr="004F05D0">
        <w:fldChar w:fldCharType="begin"/>
      </w:r>
      <w:r w:rsidRPr="004F05D0">
        <w:instrText xml:space="preserve"> SEQ Abbildung \* ARABIC </w:instrText>
      </w:r>
      <w:r w:rsidRPr="004F05D0">
        <w:fldChar w:fldCharType="separate"/>
      </w:r>
      <w:r w:rsidR="00D7092D">
        <w:rPr>
          <w:noProof/>
        </w:rPr>
        <w:t>8</w:t>
      </w:r>
      <w:r w:rsidRPr="004F05D0">
        <w:fldChar w:fldCharType="end"/>
      </w:r>
      <w:r w:rsidRPr="004F05D0">
        <w:t>: Oszillogramm Übertragung von Reader zu Tag</w:t>
      </w:r>
    </w:p>
    <w:p w14:paraId="7DF768FE" w14:textId="77777777" w:rsidR="00F9290A" w:rsidRPr="004F05D0" w:rsidRDefault="00F9290A">
      <w:pPr>
        <w:spacing w:after="160"/>
        <w:rPr>
          <w:i/>
          <w:iCs/>
          <w:color w:val="44546A" w:themeColor="text2"/>
          <w:sz w:val="18"/>
          <w:szCs w:val="18"/>
        </w:rPr>
      </w:pPr>
      <w:r w:rsidRPr="004F05D0">
        <w:br w:type="page"/>
      </w:r>
    </w:p>
    <w:p w14:paraId="223724D3" w14:textId="7777CF7D" w:rsidR="0028518C" w:rsidRPr="004F05D0" w:rsidRDefault="00F9290A" w:rsidP="00F9290A">
      <w:pPr>
        <w:pStyle w:val="berschrift1"/>
      </w:pPr>
      <w:bookmarkStart w:id="17" w:name="_Toc9949965"/>
      <w:r w:rsidRPr="004F05D0">
        <w:lastRenderedPageBreak/>
        <w:t>Software</w:t>
      </w:r>
      <w:bookmarkEnd w:id="17"/>
    </w:p>
    <w:p w14:paraId="4A5FE0AD" w14:textId="67374084" w:rsidR="00914197" w:rsidRPr="004F05D0" w:rsidRDefault="00914197" w:rsidP="00914197">
      <w:r w:rsidRPr="004F05D0">
        <w:t xml:space="preserve">Das verwendete Microcontrollerboard ist der „Flipp“ der </w:t>
      </w:r>
      <w:proofErr w:type="spellStart"/>
      <w:r w:rsidRPr="004F05D0">
        <w:t>HTBLuVA</w:t>
      </w:r>
      <w:proofErr w:type="spellEnd"/>
      <w:r w:rsidRPr="004F05D0">
        <w:t xml:space="preserve"> </w:t>
      </w:r>
      <w:proofErr w:type="spellStart"/>
      <w:r w:rsidRPr="004F05D0">
        <w:t>St.Pölten</w:t>
      </w:r>
      <w:proofErr w:type="spellEnd"/>
      <w:r w:rsidR="005863C9">
        <w:t xml:space="preserve"> Abteilung für Elektronik und technische Informatik</w:t>
      </w:r>
      <w:r w:rsidRPr="004F05D0">
        <w:t>, welcher den ATmega32u4 Microcontroller beherbergt.</w:t>
      </w:r>
    </w:p>
    <w:p w14:paraId="45556E95" w14:textId="02AA4597" w:rsidR="00F94673" w:rsidRDefault="00F21A37" w:rsidP="00F94673">
      <w:pPr>
        <w:pStyle w:val="berschrift2"/>
      </w:pPr>
      <w:bookmarkStart w:id="18" w:name="_Toc9949966"/>
      <w:r w:rsidRPr="004F05D0">
        <w:t>Aufgabenstellung</w:t>
      </w:r>
      <w:bookmarkEnd w:id="18"/>
    </w:p>
    <w:p w14:paraId="593C5346" w14:textId="4FCF95B0" w:rsidR="00062386" w:rsidRDefault="00062386" w:rsidP="00062386">
      <w:r>
        <w:t>Es soll eine Datenübertragung zwischen zwei Geräten mit folgenden Eigenschaften stattfinden:</w:t>
      </w:r>
    </w:p>
    <w:p w14:paraId="69AE6AF5" w14:textId="392C07A1" w:rsidR="00062386" w:rsidRDefault="00062386" w:rsidP="00062386">
      <w:pPr>
        <w:pStyle w:val="Listenabsatz"/>
        <w:numPr>
          <w:ilvl w:val="0"/>
          <w:numId w:val="8"/>
        </w:numPr>
      </w:pPr>
      <w:r>
        <w:t xml:space="preserve">Zum einlesen Der Daten auf einer Seite soll ein SIPO (Seriell In, </w:t>
      </w:r>
      <w:proofErr w:type="gramStart"/>
      <w:r w:rsidR="00FB53D2">
        <w:t>Parallel</w:t>
      </w:r>
      <w:proofErr w:type="gramEnd"/>
      <w:r>
        <w:t xml:space="preserve"> Out) Schieberegister verwendet werden.</w:t>
      </w:r>
    </w:p>
    <w:p w14:paraId="19774CF5" w14:textId="660BCAAA" w:rsidR="00062386" w:rsidRDefault="00FB53D2" w:rsidP="00062386">
      <w:pPr>
        <w:pStyle w:val="Listenabsatz"/>
        <w:numPr>
          <w:ilvl w:val="0"/>
          <w:numId w:val="8"/>
        </w:numPr>
      </w:pPr>
      <w:r>
        <w:t>Die Daten sollen MSB First gespeichert werden.</w:t>
      </w:r>
    </w:p>
    <w:p w14:paraId="6D6AB8AB" w14:textId="382C8DC6" w:rsidR="00FB53D2" w:rsidRDefault="00FB53D2" w:rsidP="00062386">
      <w:pPr>
        <w:pStyle w:val="Listenabsatz"/>
        <w:numPr>
          <w:ilvl w:val="0"/>
          <w:numId w:val="8"/>
        </w:numPr>
      </w:pPr>
      <w:r>
        <w:t>Zum Senden sollen die Daten geschoben werden.</w:t>
      </w:r>
    </w:p>
    <w:p w14:paraId="5BF487E1" w14:textId="2047B554" w:rsidR="00FB53D2" w:rsidRPr="00FB53D2" w:rsidRDefault="00FB53D2" w:rsidP="00FB53D2">
      <w:pPr>
        <w:pStyle w:val="Listenabsatz"/>
        <w:numPr>
          <w:ilvl w:val="0"/>
          <w:numId w:val="8"/>
        </w:numPr>
      </w:pPr>
      <w:r>
        <w:t xml:space="preserve">Die </w:t>
      </w:r>
      <w:proofErr w:type="spellStart"/>
      <w:r>
        <w:t>Bitdauer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Bit</m:t>
            </m:r>
          </m:sub>
        </m:sSub>
      </m:oMath>
      <w:r>
        <w:rPr>
          <w:rFonts w:eastAsiaTheme="minorEastAsia"/>
        </w:rPr>
        <w:t xml:space="preserve"> soll 1,37ms betragen.</w:t>
      </w:r>
    </w:p>
    <w:p w14:paraId="7A042D88" w14:textId="43A26A83" w:rsidR="00FB53D2" w:rsidRPr="00FB53D2" w:rsidRDefault="00FB53D2" w:rsidP="00FB53D2">
      <w:pPr>
        <w:pStyle w:val="Listenabsatz"/>
        <w:numPr>
          <w:ilvl w:val="0"/>
          <w:numId w:val="8"/>
        </w:numPr>
      </w:pPr>
      <w:r>
        <w:rPr>
          <w:rFonts w:eastAsiaTheme="minorEastAsia"/>
        </w:rPr>
        <w:t>Es soll das MSB zuerst gesendet werden.</w:t>
      </w:r>
    </w:p>
    <w:p w14:paraId="48DCF928" w14:textId="4D8242BE" w:rsidR="00FB53D2" w:rsidRPr="00FB53D2" w:rsidRDefault="00FB53D2" w:rsidP="00FB53D2">
      <w:pPr>
        <w:pStyle w:val="Listenabsatz"/>
        <w:numPr>
          <w:ilvl w:val="0"/>
          <w:numId w:val="8"/>
        </w:numPr>
      </w:pPr>
      <w:r>
        <w:rPr>
          <w:rFonts w:eastAsiaTheme="minorEastAsia"/>
        </w:rPr>
        <w:t>Zur Synchronisierung sollen zwei Startbits gesendet werden.</w:t>
      </w:r>
    </w:p>
    <w:p w14:paraId="19473FAE" w14:textId="25D3AD88" w:rsidR="00FB53D2" w:rsidRPr="00FB53D2" w:rsidRDefault="00FB53D2" w:rsidP="00FB53D2">
      <w:pPr>
        <w:pStyle w:val="Listenabsatz"/>
        <w:numPr>
          <w:ilvl w:val="0"/>
          <w:numId w:val="8"/>
        </w:numPr>
      </w:pPr>
      <w:r>
        <w:rPr>
          <w:rFonts w:eastAsiaTheme="minorEastAsia"/>
        </w:rPr>
        <w:t>Zur Datensicherung soll der Hamming Code verwendet werden.</w:t>
      </w:r>
    </w:p>
    <w:p w14:paraId="44B50675" w14:textId="46B70ED8" w:rsidR="00FB53D2" w:rsidRDefault="00FB53D2" w:rsidP="00FB53D2">
      <w:pPr>
        <w:pStyle w:val="Listenabsatz"/>
        <w:rPr>
          <w:rFonts w:eastAsiaTheme="minorEastAsia"/>
        </w:rPr>
      </w:pPr>
      <w:r>
        <w:rPr>
          <w:rFonts w:eastAsiaTheme="minorEastAsia"/>
        </w:rPr>
        <w:t>Hamming (11/4) … insgesamt 11 Bit und davon 4 Paritätsbits</w:t>
      </w:r>
    </w:p>
    <w:p w14:paraId="77C15E90" w14:textId="0BF47DCE" w:rsidR="00FB53D2" w:rsidRDefault="00FB53D2" w:rsidP="00FB53D2">
      <w:pPr>
        <w:pStyle w:val="Listenabsatz"/>
        <w:numPr>
          <w:ilvl w:val="0"/>
          <w:numId w:val="8"/>
        </w:numPr>
      </w:pPr>
      <w:r>
        <w:t>Als Leitungscode soll die Manchesterkodierung verwendet werden</w:t>
      </w:r>
    </w:p>
    <w:p w14:paraId="7C02AE6F" w14:textId="0DEAC593" w:rsidR="00062386" w:rsidRPr="00062386" w:rsidRDefault="00062386" w:rsidP="00062386">
      <w:pPr>
        <w:spacing w:after="160"/>
        <w:rPr>
          <w:rFonts w:asciiTheme="majorHAnsi" w:eastAsiaTheme="majorEastAsia" w:hAnsiTheme="majorHAnsi" w:cstheme="majorBidi"/>
          <w:color w:val="ED7D31" w:themeColor="accent2"/>
          <w:sz w:val="26"/>
          <w:szCs w:val="26"/>
        </w:rPr>
      </w:pPr>
      <w:r>
        <w:br w:type="page"/>
      </w:r>
    </w:p>
    <w:p w14:paraId="4BD96E6B" w14:textId="5CE42ABE" w:rsidR="00914197" w:rsidRPr="004F05D0" w:rsidRDefault="00914197" w:rsidP="00914197">
      <w:pPr>
        <w:pStyle w:val="berschrift2"/>
      </w:pPr>
      <w:bookmarkStart w:id="19" w:name="_Toc9949967"/>
      <w:r w:rsidRPr="004F05D0">
        <w:lastRenderedPageBreak/>
        <w:t>Initialisierung</w:t>
      </w:r>
      <w:bookmarkEnd w:id="19"/>
    </w:p>
    <w:p w14:paraId="40EC76A4" w14:textId="1AA8E141" w:rsidR="008C2FEE" w:rsidRPr="004F05D0" w:rsidRDefault="00BA14A9" w:rsidP="001949EF">
      <w:pPr>
        <w:pStyle w:val="berschrift2"/>
      </w:pPr>
      <w:bookmarkStart w:id="20" w:name="_Toc9949968"/>
      <w:r w:rsidRPr="004F05D0">
        <w:rPr>
          <w:noProof/>
        </w:rPr>
        <w:drawing>
          <wp:anchor distT="0" distB="0" distL="114300" distR="114300" simplePos="0" relativeHeight="251763712" behindDoc="0" locked="0" layoutInCell="1" allowOverlap="1" wp14:anchorId="0E242E9F" wp14:editId="5DDB0364">
            <wp:simplePos x="0" y="0"/>
            <wp:positionH relativeFrom="column">
              <wp:posOffset>4141470</wp:posOffset>
            </wp:positionH>
            <wp:positionV relativeFrom="paragraph">
              <wp:posOffset>87961</wp:posOffset>
            </wp:positionV>
            <wp:extent cx="1478280" cy="2576195"/>
            <wp:effectExtent l="0" t="0" r="7620" b="0"/>
            <wp:wrapSquare wrapText="bothSides"/>
            <wp:docPr id="54" name="Grafi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9EF" w:rsidRPr="004F05D0">
        <w:t>Sende</w:t>
      </w:r>
      <w:r w:rsidR="00B673B7">
        <w:t>r</w:t>
      </w:r>
      <w:r w:rsidR="001949EF" w:rsidRPr="004F05D0">
        <w:t>outine</w:t>
      </w:r>
      <w:bookmarkEnd w:id="20"/>
    </w:p>
    <w:p w14:paraId="407CB3D9" w14:textId="4530BA3B" w:rsidR="00BA14A9" w:rsidRPr="004F05D0" w:rsidRDefault="001949EF" w:rsidP="001949EF">
      <w:pPr>
        <w:pStyle w:val="berschrift3"/>
      </w:pPr>
      <w:bookmarkStart w:id="21" w:name="_Toc9949969"/>
      <w:r w:rsidRPr="004F05D0">
        <w:t>Sende</w:t>
      </w:r>
      <w:r w:rsidR="00CF29D9" w:rsidRPr="004F05D0">
        <w:t>routine Starten</w:t>
      </w:r>
      <w:bookmarkEnd w:id="21"/>
    </w:p>
    <w:p w14:paraId="454A9974" w14:textId="76DC3457" w:rsidR="00E83525" w:rsidRPr="004F05D0" w:rsidRDefault="00BA14A9" w:rsidP="00BA14A9">
      <w:r w:rsidRPr="004F05D0">
        <w:t>Um die Senderoutine zu starten wird das Makro RF_ID_SEN</w:t>
      </w:r>
      <w:r w:rsidR="00E83525" w:rsidRPr="004F05D0">
        <w:t xml:space="preserve">D (Code 1) </w:t>
      </w:r>
      <w:r w:rsidRPr="004F05D0">
        <w:t xml:space="preserve">verwendet. Diese führt die in der Abbildung 7 dargestellten Tätigkeiten durch. </w:t>
      </w:r>
      <w:r w:rsidR="00E83525" w:rsidRPr="004F05D0">
        <w:t>Hierbei ist zur Implementierung anzumerken, dass, wenn die Übergabe</w:t>
      </w:r>
      <w:r w:rsidR="00D732EA">
        <w:t xml:space="preserve"> der Daten mittels </w:t>
      </w:r>
      <w:r w:rsidR="00E83525" w:rsidRPr="004F05D0">
        <w:t>Globale</w:t>
      </w:r>
      <w:r w:rsidR="00D732EA">
        <w:t>r</w:t>
      </w:r>
      <w:r w:rsidR="00E83525" w:rsidRPr="004F05D0">
        <w:t xml:space="preserve"> Variablen implementiert </w:t>
      </w:r>
      <w:r w:rsidR="00D732EA">
        <w:t>wird, welche sowohl im Main als auch in der Library verwendbar sein sollen</w:t>
      </w:r>
      <w:r w:rsidR="00E83525" w:rsidRPr="004F05D0">
        <w:t xml:space="preserve">, </w:t>
      </w:r>
      <w:r w:rsidR="00D732EA">
        <w:t>so muss das</w:t>
      </w:r>
      <w:r w:rsidR="00E83525" w:rsidRPr="004F05D0">
        <w:t xml:space="preserve"> C Schlüsselwort extern verwendet werden</w:t>
      </w:r>
      <w:r w:rsidR="00D732EA">
        <w:t>.</w:t>
      </w:r>
      <w:r w:rsidR="00E83525" w:rsidRPr="004F05D0">
        <w:t xml:space="preserve"> </w:t>
      </w:r>
    </w:p>
    <w:p w14:paraId="56411B58" w14:textId="13943BE8" w:rsidR="00191251" w:rsidRPr="004F05D0" w:rsidRDefault="00E83525" w:rsidP="00F94673">
      <w:r w:rsidRPr="004F05D0">
        <w:t xml:space="preserve">Variablen, die mit dem Schlüsselwort extern </w:t>
      </w:r>
      <w:r w:rsidR="001F5FD1">
        <w:t>deklariert</w:t>
      </w:r>
      <w:r w:rsidRPr="004F05D0">
        <w:t xml:space="preserve"> werden, </w:t>
      </w:r>
      <w:r w:rsidR="00D732EA">
        <w:t>werden</w:t>
      </w:r>
      <w:r w:rsidRPr="004F05D0">
        <w:t xml:space="preserve"> bei der Deklaration noch kein Speicher zugewiesen, dies geschieht erst bei der Definition welche bei der hier gewählten Implementation </w:t>
      </w:r>
      <w:r w:rsidR="00F94673" w:rsidRPr="004F05D0">
        <w:t>in dem „</w:t>
      </w:r>
      <w:proofErr w:type="spellStart"/>
      <w:r w:rsidR="00F94673" w:rsidRPr="004F05D0">
        <w:t>RF_ID.c</w:t>
      </w:r>
      <w:proofErr w:type="spellEnd"/>
      <w:r w:rsidR="00F94673" w:rsidRPr="004F05D0">
        <w:t>“ File stattfindet.</w:t>
      </w:r>
    </w:p>
    <w:p w14:paraId="5A0A4777" w14:textId="3A8416F4" w:rsidR="00F94673" w:rsidRPr="004F05D0" w:rsidRDefault="00F94673" w:rsidP="00F94673">
      <w:pPr>
        <w:rPr>
          <w:rFonts w:asciiTheme="majorHAnsi" w:eastAsiaTheme="majorEastAsia" w:hAnsiTheme="majorHAnsi" w:cstheme="majorBidi"/>
          <w:szCs w:val="24"/>
          <w:u w:val="double" w:color="ED7D31" w:themeColor="accent2"/>
        </w:rPr>
      </w:pPr>
    </w:p>
    <w:p w14:paraId="6F70EF3A" w14:textId="78715AC4" w:rsidR="00191251" w:rsidRPr="004F05D0" w:rsidRDefault="000B4448" w:rsidP="00BA14A9">
      <w:pPr>
        <w:spacing w:after="160"/>
        <w:rPr>
          <w:rFonts w:asciiTheme="majorHAnsi" w:eastAsiaTheme="majorEastAsia" w:hAnsiTheme="majorHAnsi" w:cstheme="majorBidi"/>
          <w:szCs w:val="24"/>
          <w:u w:val="double" w:color="ED7D31" w:themeColor="accent2"/>
        </w:rPr>
      </w:pPr>
      <w:r w:rsidRPr="004F05D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55618D" wp14:editId="140A7396">
                <wp:simplePos x="0" y="0"/>
                <wp:positionH relativeFrom="margin">
                  <wp:posOffset>3835314</wp:posOffset>
                </wp:positionH>
                <wp:positionV relativeFrom="paragraph">
                  <wp:posOffset>-178984</wp:posOffset>
                </wp:positionV>
                <wp:extent cx="1924050" cy="405765"/>
                <wp:effectExtent l="0" t="0" r="0" b="0"/>
                <wp:wrapSquare wrapText="bothSides"/>
                <wp:docPr id="55" name="Textfel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FE8ECF" w14:textId="74268B5B" w:rsidR="00F75892" w:rsidRPr="00BA14A9" w:rsidRDefault="00F75892" w:rsidP="00BA14A9">
                            <w:pPr>
                              <w:pStyle w:val="Beschriftung"/>
                              <w:rPr>
                                <w:noProof/>
                                <w:color w:val="auto"/>
                                <w:u w:val="double" w:color="ED7D31" w:themeColor="accent2"/>
                                <w:lang w:val="de-DE"/>
                              </w:rPr>
                            </w:pPr>
                            <w:r w:rsidRPr="00BA14A9">
                              <w:rPr>
                                <w:lang w:val="de-DE"/>
                              </w:rPr>
                              <w:t xml:space="preserve">Abbildung </w:t>
                            </w:r>
                            <w:r>
                              <w:fldChar w:fldCharType="begin"/>
                            </w:r>
                            <w:r w:rsidRPr="00BA14A9">
                              <w:rPr>
                                <w:lang w:val="de-DE"/>
                              </w:rP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D7092D">
                              <w:rPr>
                                <w:noProof/>
                                <w:lang w:val="de-DE"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 w:rsidRPr="00BA14A9">
                              <w:rPr>
                                <w:lang w:val="de-DE"/>
                              </w:rPr>
                              <w:t xml:space="preserve">: Flussdiagram </w:t>
                            </w:r>
                            <w:r>
                              <w:rPr>
                                <w:lang w:val="de-DE"/>
                              </w:rPr>
                              <w:t>des Sende Makros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5618D" id="Textfeld 55" o:spid="_x0000_s1044" type="#_x0000_t202" style="position:absolute;margin-left:302pt;margin-top:-14.1pt;width:151.5pt;height:31.95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" stroked="f">
                <v:textbox style="mso-fit-shape-to-text:t" inset="0,0,0,0">
                  <w:txbxContent>
                    <w:p w14:paraId="01FE8ECF" w14:textId="74268B5B" w:rsidR="00F75892" w:rsidRPr="00BA14A9" w:rsidRDefault="00F75892" w:rsidP="00BA14A9">
                      <w:pPr>
                        <w:pStyle w:val="Beschriftung"/>
                        <w:rPr>
                          <w:noProof/>
                          <w:color w:val="auto"/>
                          <w:u w:val="double" w:color="ED7D31" w:themeColor="accent2"/>
                          <w:lang w:val="de-DE"/>
                        </w:rPr>
                      </w:pPr>
                      <w:r w:rsidRPr="00BA14A9">
                        <w:rPr>
                          <w:lang w:val="de-DE"/>
                        </w:rPr>
                        <w:t xml:space="preserve">Abbildung </w:t>
                      </w:r>
                      <w:r>
                        <w:fldChar w:fldCharType="begin"/>
                      </w:r>
                      <w:r w:rsidRPr="00BA14A9">
                        <w:rPr>
                          <w:lang w:val="de-DE"/>
                        </w:rP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D7092D">
                        <w:rPr>
                          <w:noProof/>
                          <w:lang w:val="de-DE"/>
                        </w:rPr>
                        <w:t>9</w:t>
                      </w:r>
                      <w:r>
                        <w:fldChar w:fldCharType="end"/>
                      </w:r>
                      <w:r w:rsidRPr="00BA14A9">
                        <w:rPr>
                          <w:lang w:val="de-DE"/>
                        </w:rPr>
                        <w:t xml:space="preserve">: Flussdiagram </w:t>
                      </w:r>
                      <w:r>
                        <w:rPr>
                          <w:lang w:val="de-DE"/>
                        </w:rPr>
                        <w:t>des Sende Makros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F027DF" w14:textId="2053631D" w:rsidR="000B4448" w:rsidRDefault="000B4448" w:rsidP="000B4448">
      <w:pPr>
        <w:spacing w:after="160"/>
      </w:pPr>
      <w:r w:rsidRPr="004F05D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7CA2EA5" wp14:editId="4C3CE6B7">
                <wp:simplePos x="0" y="0"/>
                <wp:positionH relativeFrom="column">
                  <wp:posOffset>-101600</wp:posOffset>
                </wp:positionH>
                <wp:positionV relativeFrom="paragraph">
                  <wp:posOffset>3289300</wp:posOffset>
                </wp:positionV>
                <wp:extent cx="5848350" cy="635"/>
                <wp:effectExtent l="0" t="0" r="0" b="0"/>
                <wp:wrapSquare wrapText="bothSides"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794FCA" w14:textId="2086DAD7" w:rsidR="00F75892" w:rsidRPr="00E83525" w:rsidRDefault="00F75892" w:rsidP="00E83525">
                            <w:pPr>
                              <w:pStyle w:val="Beschriftung"/>
                              <w:rPr>
                                <w:noProof/>
                                <w:sz w:val="24"/>
                                <w:lang w:val="de-DE"/>
                              </w:rPr>
                            </w:pPr>
                            <w:r w:rsidRPr="00E83525">
                              <w:rPr>
                                <w:lang w:val="de-DE"/>
                              </w:rPr>
                              <w:t xml:space="preserve">Code </w:t>
                            </w:r>
                            <w:r>
                              <w:fldChar w:fldCharType="begin"/>
                            </w:r>
                            <w:r w:rsidRPr="00E83525">
                              <w:rPr>
                                <w:lang w:val="de-DE"/>
                              </w:rPr>
                              <w:instrText xml:space="preserve"> SEQ Code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de-DE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E83525">
                              <w:rPr>
                                <w:lang w:val="de-DE"/>
                              </w:rPr>
                              <w:t>: Makro zum Starten der Senderoutine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A2EA5" id="Textfeld 20" o:spid="_x0000_s1045" type="#_x0000_t202" style="position:absolute;margin-left:-8pt;margin-top:259pt;width:460.5pt;height:.0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" stroked="f">
                <v:textbox style="mso-fit-shape-to-text:t" inset="0,0,0,0">
                  <w:txbxContent>
                    <w:p w14:paraId="7C794FCA" w14:textId="2086DAD7" w:rsidR="00F75892" w:rsidRPr="00E83525" w:rsidRDefault="00F75892" w:rsidP="00E83525">
                      <w:pPr>
                        <w:pStyle w:val="Beschriftung"/>
                        <w:rPr>
                          <w:noProof/>
                          <w:sz w:val="24"/>
                          <w:lang w:val="de-DE"/>
                        </w:rPr>
                      </w:pPr>
                      <w:r w:rsidRPr="00E83525">
                        <w:rPr>
                          <w:lang w:val="de-DE"/>
                        </w:rPr>
                        <w:t xml:space="preserve">Code </w:t>
                      </w:r>
                      <w:r>
                        <w:fldChar w:fldCharType="begin"/>
                      </w:r>
                      <w:r w:rsidRPr="00E83525">
                        <w:rPr>
                          <w:lang w:val="de-DE"/>
                        </w:rPr>
                        <w:instrText xml:space="preserve"> SEQ Code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de-DE"/>
                        </w:rPr>
                        <w:t>1</w:t>
                      </w:r>
                      <w:r>
                        <w:fldChar w:fldCharType="end"/>
                      </w:r>
                      <w:r w:rsidRPr="00E83525">
                        <w:rPr>
                          <w:lang w:val="de-DE"/>
                        </w:rPr>
                        <w:t>: Makro zum Starten der Senderoutine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05D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5C68BE6" wp14:editId="2ECB670B">
                <wp:simplePos x="0" y="0"/>
                <wp:positionH relativeFrom="page">
                  <wp:posOffset>798195</wp:posOffset>
                </wp:positionH>
                <wp:positionV relativeFrom="paragraph">
                  <wp:posOffset>530225</wp:posOffset>
                </wp:positionV>
                <wp:extent cx="5848350" cy="2701925"/>
                <wp:effectExtent l="0" t="0" r="19050" b="22225"/>
                <wp:wrapSquare wrapText="bothSides"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27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2B376EA1" w14:textId="77777777" w:rsidR="00F75892" w:rsidRDefault="00F75892" w:rsidP="00E835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/*</w:t>
                            </w:r>
                          </w:p>
                          <w:p w14:paraId="089BE790" w14:textId="77777777" w:rsidR="00F75892" w:rsidRDefault="00F75892" w:rsidP="00E835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*@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RfIDsend</w:t>
                            </w:r>
                            <w:proofErr w:type="spellEnd"/>
                          </w:p>
                          <w:p w14:paraId="600F4751" w14:textId="77777777" w:rsidR="00F75892" w:rsidRDefault="00F75892" w:rsidP="00E835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*@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abstract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Handles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transmission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given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data</w:t>
                            </w:r>
                            <w:proofErr w:type="spellEnd"/>
                          </w:p>
                          <w:p w14:paraId="5855E584" w14:textId="4E782C0F" w:rsidR="00F75892" w:rsidRDefault="00F75892" w:rsidP="00E835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4251" w:hanging="4251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*@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discussion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Calculates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Hamming code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given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encodes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Manchester code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then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correct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set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up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timer</w:t>
                            </w:r>
                            <w:proofErr w:type="spellEnd"/>
                          </w:p>
                          <w:p w14:paraId="7252E11A" w14:textId="70EE14F0" w:rsidR="00F75892" w:rsidRDefault="00F75892" w:rsidP="00E835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*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and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assigns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encoded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GsendData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</w:p>
                          <w:p w14:paraId="70928EB7" w14:textId="2D21093C" w:rsidR="00F75892" w:rsidRDefault="00F75892" w:rsidP="00E835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*@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pointer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transmitted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data</w:t>
                            </w:r>
                            <w:proofErr w:type="spellEnd"/>
                          </w:p>
                          <w:p w14:paraId="4179EE74" w14:textId="77777777" w:rsidR="00F75892" w:rsidRDefault="00F75892" w:rsidP="00E835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*/</w:t>
                            </w:r>
                          </w:p>
                          <w:p w14:paraId="7DBDA83C" w14:textId="12A0815E" w:rsidR="00F75892" w:rsidRDefault="00F75892" w:rsidP="00E835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define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  <w:highlight w:val="white"/>
                              </w:rPr>
                              <w:t>RF_ID_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  <w:highlight w:val="white"/>
                              </w:rPr>
                              <w:t>SEND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({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\</w:t>
                            </w:r>
                          </w:p>
                          <w:p w14:paraId="6FEC0CAA" w14:textId="328FA67A" w:rsidR="00F75892" w:rsidRDefault="00F75892" w:rsidP="00E835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0;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  <w:highlight w:val="white"/>
                              </w:rPr>
                              <w:t>TX_DATA_LENGTH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i++)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\</w:t>
                            </w:r>
                          </w:p>
                          <w:p w14:paraId="4DAED429" w14:textId="4BF25A0E" w:rsidR="00F75892" w:rsidRDefault="00F75892" w:rsidP="00E835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\</w:t>
                            </w:r>
                          </w:p>
                          <w:p w14:paraId="470E1338" w14:textId="2B75ACB8" w:rsidR="00F75892" w:rsidRDefault="00F75892" w:rsidP="00E835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highlight w:val="white"/>
                              </w:rPr>
                              <w:t>GsendData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[i]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[i];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\</w:t>
                            </w:r>
                          </w:p>
                          <w:p w14:paraId="02041B85" w14:textId="5C6FDC51" w:rsidR="00F75892" w:rsidRDefault="00F75892" w:rsidP="00E835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\</w:t>
                            </w:r>
                          </w:p>
                          <w:p w14:paraId="72A07E6D" w14:textId="4A640896" w:rsidR="00F75892" w:rsidRDefault="00F75892" w:rsidP="00E835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highlight w:val="white"/>
                              </w:rPr>
                              <w:t>GsendCounter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0;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\</w:t>
                            </w:r>
                          </w:p>
                          <w:p w14:paraId="121F15E3" w14:textId="4F6F9F0D" w:rsidR="00F75892" w:rsidRDefault="00F75892" w:rsidP="00E835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\</w:t>
                            </w:r>
                          </w:p>
                          <w:p w14:paraId="4D975A70" w14:textId="08359B08" w:rsidR="00F75892" w:rsidRDefault="00F75892" w:rsidP="00E835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  <w:highlight w:val="white"/>
                              </w:rPr>
                              <w:t>TCCR3B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|=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(1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  <w:highlight w:val="white"/>
                              </w:rPr>
                              <w:t>CS30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/* Start Timer3 (Set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divider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1) */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\</w:t>
                            </w:r>
                          </w:p>
                          <w:p w14:paraId="0611DB59" w14:textId="427564A3" w:rsidR="00F75892" w:rsidRDefault="00F75892" w:rsidP="00E83525"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68BE6" id="Textfeld 18" o:spid="_x0000_s1046" type="#_x0000_t202" style="position:absolute;margin-left:62.85pt;margin-top:41.75pt;width:460.5pt;height:212.7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" fillcolor="white [3201]" strokecolor="#ed7d31 [3205]" strokeweight=".5pt">
                <v:textbox>
                  <w:txbxContent>
                    <w:p w14:paraId="2B376EA1" w14:textId="77777777" w:rsidR="00F75892" w:rsidRDefault="00F75892" w:rsidP="00E835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/*</w:t>
                      </w:r>
                    </w:p>
                    <w:p w14:paraId="089BE790" w14:textId="77777777" w:rsidR="00F75892" w:rsidRDefault="00F75892" w:rsidP="00E835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*@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function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RfIDsend</w:t>
                      </w:r>
                      <w:proofErr w:type="spellEnd"/>
                    </w:p>
                    <w:p w14:paraId="600F4751" w14:textId="77777777" w:rsidR="00F75892" w:rsidRDefault="00F75892" w:rsidP="00E835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*@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abstract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ab/>
                        <w:t xml:space="preserve">Handles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the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transmission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of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the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given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data</w:t>
                      </w:r>
                      <w:proofErr w:type="spellEnd"/>
                    </w:p>
                    <w:p w14:paraId="5855E584" w14:textId="4E782C0F" w:rsidR="00F75892" w:rsidRDefault="00F75892" w:rsidP="00E835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4251" w:hanging="4251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*@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discussion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Calculates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the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Hamming code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of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the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given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encodes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Manchester code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then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the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correct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set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up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of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the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timer</w:t>
                      </w:r>
                      <w:proofErr w:type="spellEnd"/>
                    </w:p>
                    <w:p w14:paraId="7252E11A" w14:textId="70EE14F0" w:rsidR="00F75892" w:rsidRDefault="00F75892" w:rsidP="00E835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*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ab/>
                        <w:t xml:space="preserve">and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assigns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the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encoded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GsendData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.</w:t>
                      </w:r>
                    </w:p>
                    <w:p w14:paraId="70928EB7" w14:textId="2D21093C" w:rsidR="00F75892" w:rsidRDefault="00F75892" w:rsidP="00E835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*@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param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Is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the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pointer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the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transmitted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data</w:t>
                      </w:r>
                      <w:proofErr w:type="spellEnd"/>
                    </w:p>
                    <w:p w14:paraId="4179EE74" w14:textId="77777777" w:rsidR="00F75892" w:rsidRDefault="00F75892" w:rsidP="00E835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*/</w:t>
                      </w:r>
                    </w:p>
                    <w:p w14:paraId="7DBDA83C" w14:textId="12A0815E" w:rsidR="00F75892" w:rsidRDefault="00F75892" w:rsidP="00E835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#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define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  <w:highlight w:val="white"/>
                        </w:rPr>
                        <w:t>RF_ID_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  <w:highlight w:val="white"/>
                        </w:rPr>
                        <w:t>SEND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({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\</w:t>
                      </w:r>
                    </w:p>
                    <w:p w14:paraId="6FEC0CAA" w14:textId="328FA67A" w:rsidR="00F75892" w:rsidRDefault="00F75892" w:rsidP="00E835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highlight w:val="white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0;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  <w:highlight w:val="white"/>
                        </w:rPr>
                        <w:t>TX_DATA_LENGTH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i++)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\</w:t>
                      </w:r>
                    </w:p>
                    <w:p w14:paraId="4DAED429" w14:textId="4BF25A0E" w:rsidR="00F75892" w:rsidRDefault="00F75892" w:rsidP="00E835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\</w:t>
                      </w:r>
                    </w:p>
                    <w:p w14:paraId="470E1338" w14:textId="2B75ACB8" w:rsidR="00F75892" w:rsidRDefault="00F75892" w:rsidP="00E835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highlight w:val="white"/>
                        </w:rPr>
                        <w:t>GsendData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[i]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[i];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\</w:t>
                      </w:r>
                    </w:p>
                    <w:p w14:paraId="02041B85" w14:textId="5C6FDC51" w:rsidR="00F75892" w:rsidRDefault="00F75892" w:rsidP="00E835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\</w:t>
                      </w:r>
                    </w:p>
                    <w:p w14:paraId="72A07E6D" w14:textId="4A640896" w:rsidR="00F75892" w:rsidRDefault="00F75892" w:rsidP="00E835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highlight w:val="white"/>
                        </w:rPr>
                        <w:t>GsendCounter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0;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\</w:t>
                      </w:r>
                    </w:p>
                    <w:p w14:paraId="121F15E3" w14:textId="4F6F9F0D" w:rsidR="00F75892" w:rsidRDefault="00F75892" w:rsidP="00E835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\</w:t>
                      </w:r>
                    </w:p>
                    <w:p w14:paraId="4D975A70" w14:textId="08359B08" w:rsidR="00F75892" w:rsidRDefault="00F75892" w:rsidP="00E835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  <w:highlight w:val="white"/>
                        </w:rPr>
                        <w:t>TCCR3B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|=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(1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  <w:highlight w:val="white"/>
                        </w:rPr>
                        <w:t>CS30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/* Start Timer3 (Set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divider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to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1) */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\</w:t>
                      </w:r>
                    </w:p>
                    <w:p w14:paraId="0611DB59" w14:textId="427564A3" w:rsidR="00F75892" w:rsidRDefault="00F75892" w:rsidP="00E83525"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br w:type="page"/>
      </w:r>
    </w:p>
    <w:p w14:paraId="1FFEC9DA" w14:textId="63FDCA8D" w:rsidR="00191251" w:rsidRPr="004F05D0" w:rsidRDefault="00191251" w:rsidP="00F75892">
      <w:pPr>
        <w:pStyle w:val="berschrift3"/>
        <w:spacing w:after="160"/>
      </w:pPr>
      <w:bookmarkStart w:id="22" w:name="_Toc9949970"/>
      <w:proofErr w:type="spellStart"/>
      <w:r w:rsidRPr="004F05D0">
        <w:lastRenderedPageBreak/>
        <w:t>Timer</w:t>
      </w:r>
      <w:proofErr w:type="spellEnd"/>
      <w:r w:rsidRPr="004F05D0">
        <w:t xml:space="preserve"> der Senderoutine</w:t>
      </w:r>
      <w:bookmarkEnd w:id="22"/>
    </w:p>
    <w:p w14:paraId="33122D40" w14:textId="48A35EC0" w:rsidR="00155655" w:rsidRDefault="00914197" w:rsidP="004F05D0">
      <w:pPr>
        <w:rPr>
          <w:u w:color="ED7D31" w:themeColor="accent2"/>
        </w:rPr>
      </w:pPr>
      <w:r w:rsidRPr="004F05D0">
        <w:rPr>
          <w:u w:color="ED7D31" w:themeColor="accent2"/>
        </w:rPr>
        <w:t xml:space="preserve">Um eine fixe Bitrate zu gewährleisten wurde der </w:t>
      </w:r>
      <w:proofErr w:type="spellStart"/>
      <w:r w:rsidRPr="004F05D0">
        <w:rPr>
          <w:u w:color="ED7D31" w:themeColor="accent2"/>
        </w:rPr>
        <w:t>Timer</w:t>
      </w:r>
      <w:proofErr w:type="spellEnd"/>
      <w:r w:rsidRPr="004F05D0">
        <w:rPr>
          <w:u w:color="ED7D31" w:themeColor="accent2"/>
        </w:rPr>
        <w:t xml:space="preserve"> 3 des ATmega32u4 im CTC Modus verwendet. Ein Bit wird gesendet, wenn dieser </w:t>
      </w:r>
      <w:proofErr w:type="spellStart"/>
      <w:r w:rsidRPr="004F05D0">
        <w:rPr>
          <w:u w:color="ED7D31" w:themeColor="accent2"/>
        </w:rPr>
        <w:t>Timer</w:t>
      </w:r>
      <w:proofErr w:type="spellEnd"/>
      <w:r w:rsidRPr="004F05D0">
        <w:rPr>
          <w:u w:color="ED7D31" w:themeColor="accent2"/>
        </w:rPr>
        <w:t xml:space="preserve"> den Topwert erreicht hat, welcher mittels des ICR3 Registers festgelegt wurde und welcher beim Erreichen den </w:t>
      </w:r>
      <w:proofErr w:type="spellStart"/>
      <w:r w:rsidRPr="004F05D0">
        <w:rPr>
          <w:u w:color="ED7D31" w:themeColor="accent2"/>
        </w:rPr>
        <w:t>Timer</w:t>
      </w:r>
      <w:proofErr w:type="spellEnd"/>
      <w:r w:rsidRPr="004F05D0">
        <w:rPr>
          <w:u w:color="ED7D31" w:themeColor="accent2"/>
        </w:rPr>
        <w:t xml:space="preserve"> 3 Capture Interrupt auslöst, wenn dieser freigeschalten ist.</w:t>
      </w:r>
    </w:p>
    <w:p w14:paraId="3E76D420" w14:textId="19C5A426" w:rsidR="00155655" w:rsidRDefault="00155655" w:rsidP="00155655">
      <w:pPr>
        <w:pStyle w:val="berschrift4"/>
      </w:pPr>
      <w:bookmarkStart w:id="23" w:name="_Toc9949971"/>
      <w:r>
        <w:t xml:space="preserve">Berechnung der </w:t>
      </w:r>
      <w:proofErr w:type="spellStart"/>
      <w:r>
        <w:t>Timer</w:t>
      </w:r>
      <w:proofErr w:type="spellEnd"/>
      <w:r>
        <w:t xml:space="preserve"> Parameter</w:t>
      </w:r>
      <w:bookmarkEnd w:id="23"/>
    </w:p>
    <w:p w14:paraId="4E36F47C" w14:textId="0F088259" w:rsidR="00155655" w:rsidRDefault="00155655" w:rsidP="00155655">
      <w:r>
        <w:t>Anforderung: Es soll alle 1,37ms ein Bit gesendet werden.</w:t>
      </w:r>
    </w:p>
    <w:p w14:paraId="64729C7D" w14:textId="755492C7" w:rsidR="00F75892" w:rsidRPr="00F75892" w:rsidRDefault="00155655" w:rsidP="00155655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OCnA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CLK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GB"/>
                    </w:rPr>
                    <m:t>_I/O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2*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GB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</m:t>
                  </m:r>
                  <m:r>
                    <w:rPr>
                      <w:rFonts w:ascii="Cambria Math" w:hAnsi="Cambria Math"/>
                    </w:rPr>
                    <m:t>OCRnA</m:t>
                  </m:r>
                </m:e>
              </m:d>
            </m:den>
          </m:f>
          <m:r>
            <w:rPr>
              <w:rStyle w:val="Funotenzeichen"/>
              <w:rFonts w:ascii="Cambria Math" w:hAnsi="Cambria Math"/>
              <w:i/>
            </w:rPr>
            <w:footnoteReference w:id="1"/>
          </m:r>
        </m:oMath>
      </m:oMathPara>
    </w:p>
    <w:p w14:paraId="126BAAE3" w14:textId="3DD18A69" w:rsidR="00914197" w:rsidRPr="00F75892" w:rsidRDefault="00F75892" w:rsidP="004F05D0">
      <w:pPr>
        <w:rPr>
          <w:u w:color="ED7D31" w:themeColor="accent2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color="ED7D31" w:themeColor="accent2"/>
              <w:lang w:val="en-GB"/>
            </w:rPr>
            <m:t>⇒</m:t>
          </m:r>
          <m:f>
            <m:fPr>
              <m:ctrlPr>
                <w:rPr>
                  <w:rFonts w:ascii="Cambria Math" w:hAnsi="Cambria Math"/>
                  <w:i/>
                  <w:u w:color="ED7D31" w:themeColor="accent2"/>
                </w:rPr>
              </m:ctrlPr>
            </m:fPr>
            <m:num>
              <m:r>
                <w:rPr>
                  <w:rFonts w:ascii="Cambria Math" w:hAnsi="Cambria Math"/>
                  <w:u w:color="ED7D31" w:themeColor="accent2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u w:color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u w:color="ED7D31" w:themeColor="accent2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u w:color="ED7D31" w:themeColor="accent2"/>
                      <w:lang w:val="en-GB"/>
                    </w:rPr>
                    <m:t>Bit</m:t>
                  </m:r>
                </m:sub>
              </m:sSub>
            </m:den>
          </m:f>
          <m:r>
            <w:rPr>
              <w:rFonts w:ascii="Cambria Math" w:hAnsi="Cambria Math"/>
              <w:u w:color="ED7D31" w:themeColor="accent2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u w:color="ED7D31" w:themeColor="accent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u w:color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u w:color="ED7D31" w:themeColor="accent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u w:color="ED7D31" w:themeColor="accent2"/>
                    </w:rPr>
                    <m:t>CLK</m:t>
                  </m:r>
                  <m:r>
                    <m:rPr>
                      <m:nor/>
                    </m:rPr>
                    <w:rPr>
                      <w:rFonts w:ascii="Cambria Math" w:hAnsi="Cambria Math"/>
                      <w:u w:color="ED7D31" w:themeColor="accent2"/>
                      <w:lang w:val="en-GB"/>
                    </w:rPr>
                    <m:t>_I/O</m:t>
                  </m:r>
                </m:sub>
              </m:sSub>
            </m:num>
            <m:den>
              <m:r>
                <w:rPr>
                  <w:rFonts w:ascii="Cambria Math" w:hAnsi="Cambria Math"/>
                  <w:u w:color="ED7D31" w:themeColor="accent2"/>
                  <w:lang w:val="en-GB"/>
                </w:rPr>
                <m:t>2*</m:t>
              </m:r>
              <m:r>
                <w:rPr>
                  <w:rFonts w:ascii="Cambria Math" w:hAnsi="Cambria Math"/>
                  <w:u w:color="ED7D31" w:themeColor="accent2"/>
                </w:rPr>
                <m:t>N</m:t>
              </m:r>
              <m:r>
                <w:rPr>
                  <w:rFonts w:ascii="Cambria Math" w:hAnsi="Cambria Math"/>
                  <w:u w:color="ED7D31" w:themeColor="accent2"/>
                  <w:lang w:val="en-GB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u w:color="ED7D31" w:themeColor="accent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u w:color="ED7D31" w:themeColor="accent2"/>
                      <w:lang w:val="en-GB"/>
                    </w:rPr>
                    <m:t>1+</m:t>
                  </m:r>
                  <m:r>
                    <w:rPr>
                      <w:rFonts w:ascii="Cambria Math" w:hAnsi="Cambria Math"/>
                      <w:u w:color="ED7D31" w:themeColor="accent2"/>
                    </w:rPr>
                    <m:t>OCRnA</m:t>
                  </m:r>
                </m:e>
              </m:d>
            </m:den>
          </m:f>
        </m:oMath>
      </m:oMathPara>
    </w:p>
    <w:p w14:paraId="2AB7C59F" w14:textId="43EBD3D0" w:rsidR="00F75892" w:rsidRPr="00F75892" w:rsidRDefault="00F75892" w:rsidP="004F05D0">
      <w:pPr>
        <w:rPr>
          <w:rFonts w:eastAsiaTheme="minorEastAsia"/>
          <w:u w:color="ED7D31" w:themeColor="accent2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color="ED7D31" w:themeColor="accent2"/>
              <w:lang w:val="en-GB"/>
            </w:rPr>
            <m:t>⇒</m:t>
          </m:r>
          <m:r>
            <w:rPr>
              <w:rFonts w:ascii="Cambria Math" w:hAnsi="Cambria Math"/>
              <w:u w:color="ED7D31" w:themeColor="accent2"/>
              <w:lang w:val="en-GB"/>
            </w:rPr>
            <m:t xml:space="preserve">OCRnA= </m:t>
          </m:r>
          <m:f>
            <m:fPr>
              <m:ctrlPr>
                <w:rPr>
                  <w:rFonts w:ascii="Cambria Math" w:hAnsi="Cambria Math"/>
                  <w:i/>
                  <w:u w:color="ED7D31" w:themeColor="accent2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u w:color="ED7D31" w:themeColor="accent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u w:color="ED7D31" w:themeColor="accent2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u w:color="ED7D31" w:themeColor="accent2"/>
                      <w:lang w:val="en-GB"/>
                    </w:rPr>
                    <m:t>CLK</m:t>
                  </m:r>
                  <m:r>
                    <m:rPr>
                      <m:nor/>
                    </m:rPr>
                    <w:rPr>
                      <w:rFonts w:ascii="Cambria Math" w:hAnsi="Cambria Math"/>
                      <w:u w:color="ED7D31" w:themeColor="accent2"/>
                      <w:lang w:val="en-GB"/>
                    </w:rPr>
                    <m:t>_I/O</m:t>
                  </m:r>
                </m:sub>
              </m:sSub>
              <m:r>
                <w:rPr>
                  <w:rFonts w:ascii="Cambria Math" w:hAnsi="Cambria Math"/>
                  <w:u w:color="ED7D31" w:themeColor="accent2"/>
                  <w:lang w:val="en-GB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u w:color="ED7D31" w:themeColor="accent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u w:color="ED7D31" w:themeColor="accent2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u w:color="ED7D31" w:themeColor="accent2"/>
                      <w:lang w:val="en-GB"/>
                    </w:rPr>
                    <m:t>Bit</m:t>
                  </m:r>
                </m:sub>
              </m:sSub>
            </m:num>
            <m:den>
              <m:r>
                <w:rPr>
                  <w:rFonts w:ascii="Cambria Math" w:hAnsi="Cambria Math"/>
                  <w:u w:color="ED7D31" w:themeColor="accent2"/>
                  <w:lang w:val="en-GB"/>
                </w:rPr>
                <m:t>2*N</m:t>
              </m:r>
            </m:den>
          </m:f>
          <m:r>
            <w:rPr>
              <w:rFonts w:ascii="Cambria Math" w:eastAsiaTheme="minorEastAsia" w:hAnsi="Cambria Math"/>
              <w:u w:color="ED7D31" w:themeColor="accent2"/>
              <w:lang w:val="en-GB"/>
            </w:rPr>
            <m:t>-1</m:t>
          </m:r>
        </m:oMath>
      </m:oMathPara>
    </w:p>
    <w:p w14:paraId="4929989F" w14:textId="055FEA8F" w:rsidR="00F75892" w:rsidRPr="000C0F31" w:rsidRDefault="00F75892" w:rsidP="004F05D0">
      <w:pPr>
        <w:rPr>
          <w:rFonts w:eastAsiaTheme="minorEastAsia"/>
          <w:u w:color="ED7D31" w:themeColor="accent2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color="ED7D31" w:themeColor="accent2"/>
              <w:lang w:val="en-GB"/>
            </w:rPr>
            <m:t>N</m:t>
          </m:r>
          <m:r>
            <w:rPr>
              <w:rFonts w:ascii="Cambria Math" w:hAnsi="Cambria Math"/>
              <w:u w:color="ED7D31" w:themeColor="accent2"/>
              <w:lang w:val="en-GB"/>
            </w:rPr>
            <m:t>∈{1;8;64;256;1024}</m:t>
          </m:r>
          <m:r>
            <w:rPr>
              <w:rStyle w:val="Funotenzeichen"/>
              <w:rFonts w:ascii="Cambria Math" w:hAnsi="Cambria Math"/>
              <w:i/>
              <w:u w:color="ED7D31" w:themeColor="accent2"/>
              <w:lang w:val="en-GB"/>
            </w:rPr>
            <w:footnoteReference w:id="2"/>
          </m:r>
        </m:oMath>
      </m:oMathPara>
    </w:p>
    <w:p w14:paraId="4BB61DBB" w14:textId="77777777" w:rsidR="000C0F31" w:rsidRPr="000C0F31" w:rsidRDefault="000C0F31" w:rsidP="004F05D0">
      <w:pPr>
        <w:rPr>
          <w:rFonts w:eastAsiaTheme="minorEastAsia"/>
          <w:u w:color="ED7D31" w:themeColor="accent2"/>
          <w:lang w:val="en-GB"/>
        </w:rPr>
      </w:pPr>
    </w:p>
    <w:p w14:paraId="3F634235" w14:textId="2210CAB8" w:rsidR="000C0F31" w:rsidRDefault="00B11868" w:rsidP="004F05D0">
      <w:pPr>
        <w:rPr>
          <w:u w:color="ED7D31" w:themeColor="accent2"/>
        </w:rPr>
      </w:pPr>
      <w:r>
        <w:rPr>
          <w:noProof/>
          <w:u w:color="ED7D31" w:themeColor="accent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93DB0DC" wp14:editId="1C2918FE">
                <wp:simplePos x="0" y="0"/>
                <wp:positionH relativeFrom="column">
                  <wp:posOffset>3800663</wp:posOffset>
                </wp:positionH>
                <wp:positionV relativeFrom="paragraph">
                  <wp:posOffset>359101</wp:posOffset>
                </wp:positionV>
                <wp:extent cx="1907884" cy="336103"/>
                <wp:effectExtent l="0" t="0" r="0" b="698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884" cy="336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34C51" w14:textId="3CA51ACB" w:rsidR="00B11868" w:rsidRPr="00B11868" w:rsidRDefault="00B11868">
                            <w:r w:rsidRPr="00B11868">
                              <w:t>gewählt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DB0DC" id="Textfeld 26" o:spid="_x0000_s1047" type="#_x0000_t202" style="position:absolute;margin-left:299.25pt;margin-top:28.3pt;width:150.25pt;height:26.4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" filled="f" stroked="f" strokeweight=".5pt">
                <v:textbox>
                  <w:txbxContent>
                    <w:p w14:paraId="6B734C51" w14:textId="3CA51ACB" w:rsidR="00B11868" w:rsidRPr="00B11868" w:rsidRDefault="00B11868">
                      <w:r w:rsidRPr="00B11868">
                        <w:t>gewählt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color="ED7D31" w:themeColor="accent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DA10AF5" wp14:editId="1AED13DD">
                <wp:simplePos x="0" y="0"/>
                <wp:positionH relativeFrom="column">
                  <wp:posOffset>3064149</wp:posOffset>
                </wp:positionH>
                <wp:positionV relativeFrom="paragraph">
                  <wp:posOffset>378666</wp:posOffset>
                </wp:positionV>
                <wp:extent cx="701864" cy="237249"/>
                <wp:effectExtent l="19050" t="19050" r="22225" b="29845"/>
                <wp:wrapNone/>
                <wp:docPr id="25" name="Pfeil: nach link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864" cy="23724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ECED7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Pfeil: nach links 25" o:spid="_x0000_s1026" type="#_x0000_t66" style="position:absolute;margin-left:241.25pt;margin-top:29.8pt;width:55.25pt;height:18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" adj="3651" fillcolor="#ed7d31 [3205]" strokecolor="#823b0b [1605]" strokeweight="1pt"/>
            </w:pict>
          </mc:Fallback>
        </mc:AlternateContent>
      </w:r>
      <w:r w:rsidR="000C0F31">
        <w:rPr>
          <w:u w:color="ED7D31" w:themeColor="accent2"/>
        </w:rPr>
        <w:t>Mithilfe von Excel wurde folgende Tabelle erstellt:</w:t>
      </w:r>
    </w:p>
    <w:tbl>
      <w:tblPr>
        <w:tblStyle w:val="Gitternetztabelle4Akzent2"/>
        <w:tblW w:w="4760" w:type="dxa"/>
        <w:tblLook w:val="04A0" w:firstRow="1" w:lastRow="0" w:firstColumn="1" w:lastColumn="0" w:noHBand="0" w:noVBand="1"/>
      </w:tblPr>
      <w:tblGrid>
        <w:gridCol w:w="1271"/>
        <w:gridCol w:w="3489"/>
      </w:tblGrid>
      <w:tr w:rsidR="000C0F31" w:rsidRPr="000C0F31" w14:paraId="70C01E1F" w14:textId="77777777" w:rsidTr="000C0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830C386" w14:textId="120E2978" w:rsidR="000C0F31" w:rsidRPr="000C0F31" w:rsidRDefault="00B11868" w:rsidP="000C0F31">
            <w:pP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Teiler</w:t>
            </w:r>
            <w:r w:rsidR="000C0F31" w:rsidRPr="000C0F31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 xml:space="preserve"> N</w:t>
            </w:r>
          </w:p>
        </w:tc>
        <w:tc>
          <w:tcPr>
            <w:tcW w:w="3489" w:type="dxa"/>
            <w:noWrap/>
            <w:hideMark/>
          </w:tcPr>
          <w:p w14:paraId="41C9AB5E" w14:textId="64A3A358" w:rsidR="000C0F31" w:rsidRPr="000C0F31" w:rsidRDefault="000C0F31" w:rsidP="000C0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C0F31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ICF</w:t>
            </w:r>
            <w:r w:rsidRPr="000C0F31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3</w:t>
            </w:r>
          </w:p>
        </w:tc>
      </w:tr>
      <w:tr w:rsidR="000C0F31" w:rsidRPr="000C0F31" w14:paraId="66617780" w14:textId="77777777" w:rsidTr="000C0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5507776" w14:textId="77777777" w:rsidR="000C0F31" w:rsidRPr="000C0F31" w:rsidRDefault="000C0F31" w:rsidP="000C0F3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C0F31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1</w:t>
            </w:r>
          </w:p>
        </w:tc>
        <w:tc>
          <w:tcPr>
            <w:tcW w:w="3489" w:type="dxa"/>
            <w:noWrap/>
            <w:hideMark/>
          </w:tcPr>
          <w:p w14:paraId="4B03A86F" w14:textId="77777777" w:rsidR="000C0F31" w:rsidRPr="000C0F31" w:rsidRDefault="000C0F31" w:rsidP="000C0F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0C0F31">
              <w:rPr>
                <w:lang w:eastAsia="en-GB"/>
              </w:rPr>
              <w:t>10959.00</w:t>
            </w:r>
          </w:p>
        </w:tc>
      </w:tr>
      <w:tr w:rsidR="000C0F31" w:rsidRPr="000C0F31" w14:paraId="3E92AE27" w14:textId="77777777" w:rsidTr="000C0F31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43246C9" w14:textId="77777777" w:rsidR="000C0F31" w:rsidRPr="000C0F31" w:rsidRDefault="000C0F31" w:rsidP="000C0F3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C0F31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8</w:t>
            </w:r>
          </w:p>
        </w:tc>
        <w:tc>
          <w:tcPr>
            <w:tcW w:w="3489" w:type="dxa"/>
            <w:noWrap/>
            <w:hideMark/>
          </w:tcPr>
          <w:p w14:paraId="57D26C54" w14:textId="77777777" w:rsidR="000C0F31" w:rsidRPr="000C0F31" w:rsidRDefault="000C0F31" w:rsidP="000C0F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0C0F31">
              <w:rPr>
                <w:lang w:eastAsia="en-GB"/>
              </w:rPr>
              <w:t>1369.00</w:t>
            </w:r>
          </w:p>
        </w:tc>
      </w:tr>
      <w:tr w:rsidR="000C0F31" w:rsidRPr="000C0F31" w14:paraId="47DA363E" w14:textId="77777777" w:rsidTr="000C0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C2FEDA1" w14:textId="77777777" w:rsidR="000C0F31" w:rsidRPr="000C0F31" w:rsidRDefault="000C0F31" w:rsidP="000C0F3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C0F31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64</w:t>
            </w:r>
          </w:p>
        </w:tc>
        <w:tc>
          <w:tcPr>
            <w:tcW w:w="3489" w:type="dxa"/>
            <w:noWrap/>
            <w:hideMark/>
          </w:tcPr>
          <w:p w14:paraId="75BBFCB2" w14:textId="77777777" w:rsidR="000C0F31" w:rsidRPr="000C0F31" w:rsidRDefault="000C0F31" w:rsidP="000C0F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0C0F31">
              <w:rPr>
                <w:lang w:eastAsia="en-GB"/>
              </w:rPr>
              <w:t>170.25</w:t>
            </w:r>
          </w:p>
        </w:tc>
      </w:tr>
      <w:tr w:rsidR="000C0F31" w:rsidRPr="000C0F31" w14:paraId="0D68D0D8" w14:textId="77777777" w:rsidTr="000C0F31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95FD2D9" w14:textId="77777777" w:rsidR="000C0F31" w:rsidRPr="000C0F31" w:rsidRDefault="000C0F31" w:rsidP="000C0F3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C0F31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256</w:t>
            </w:r>
          </w:p>
        </w:tc>
        <w:tc>
          <w:tcPr>
            <w:tcW w:w="3489" w:type="dxa"/>
            <w:noWrap/>
            <w:hideMark/>
          </w:tcPr>
          <w:p w14:paraId="0C289F02" w14:textId="77777777" w:rsidR="000C0F31" w:rsidRPr="000C0F31" w:rsidRDefault="000C0F31" w:rsidP="000C0F3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0C0F31">
              <w:rPr>
                <w:lang w:eastAsia="en-GB"/>
              </w:rPr>
              <w:t>41.81</w:t>
            </w:r>
          </w:p>
        </w:tc>
      </w:tr>
      <w:tr w:rsidR="000C0F31" w:rsidRPr="000C0F31" w14:paraId="1DD6B086" w14:textId="77777777" w:rsidTr="000C0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9209C07" w14:textId="77777777" w:rsidR="000C0F31" w:rsidRPr="000C0F31" w:rsidRDefault="000C0F31" w:rsidP="000C0F3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C0F31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1024</w:t>
            </w:r>
          </w:p>
        </w:tc>
        <w:tc>
          <w:tcPr>
            <w:tcW w:w="3489" w:type="dxa"/>
            <w:noWrap/>
            <w:hideMark/>
          </w:tcPr>
          <w:p w14:paraId="430E7CCE" w14:textId="77777777" w:rsidR="000C0F31" w:rsidRPr="000C0F31" w:rsidRDefault="000C0F31" w:rsidP="000C0F3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0C0F31">
              <w:rPr>
                <w:lang w:eastAsia="en-GB"/>
              </w:rPr>
              <w:t>9.70</w:t>
            </w:r>
          </w:p>
        </w:tc>
      </w:tr>
    </w:tbl>
    <w:p w14:paraId="70984551" w14:textId="3DD43428" w:rsidR="000C0F31" w:rsidRDefault="000C0F31" w:rsidP="000C0F31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D7092D">
        <w:rPr>
          <w:noProof/>
        </w:rPr>
        <w:t>10</w:t>
      </w:r>
      <w:r>
        <w:fldChar w:fldCharType="end"/>
      </w:r>
      <w:r>
        <w:t xml:space="preserve">: Mögliche Werte für den </w:t>
      </w:r>
      <w:proofErr w:type="spellStart"/>
      <w:r>
        <w:t>Timer</w:t>
      </w:r>
      <w:proofErr w:type="spellEnd"/>
      <w:r>
        <w:t xml:space="preserve"> der Senderoutine</w:t>
      </w:r>
    </w:p>
    <w:p w14:paraId="60FB413F" w14:textId="74E74018" w:rsidR="00B11868" w:rsidRDefault="00B11868" w:rsidP="00B11868">
      <w:r>
        <w:t xml:space="preserve">Die Kriterien, die hier erfüllt werden </w:t>
      </w:r>
      <w:proofErr w:type="gramStart"/>
      <w:r>
        <w:t>mussten</w:t>
      </w:r>
      <w:proofErr w:type="gramEnd"/>
      <w:r>
        <w:t xml:space="preserve"> war:</w:t>
      </w:r>
    </w:p>
    <w:p w14:paraId="18B9753E" w14:textId="10094E9A" w:rsidR="00B11868" w:rsidRPr="00B11868" w:rsidRDefault="00B11868" w:rsidP="00B11868">
      <w:pPr>
        <w:pStyle w:val="Listenabsatz"/>
        <w:numPr>
          <w:ilvl w:val="0"/>
          <w:numId w:val="8"/>
        </w:numPr>
      </w:pPr>
      <m:oMath>
        <m:r>
          <w:rPr>
            <w:rFonts w:ascii="Cambria Math" w:hAnsi="Cambria Math"/>
          </w:rPr>
          <m:t xml:space="preserve">&lt;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>
        <w:rPr>
          <w:rFonts w:eastAsiaTheme="minorEastAsia"/>
        </w:rPr>
        <w:t xml:space="preserve">, da </w:t>
      </w:r>
      <w:proofErr w:type="spellStart"/>
      <w:r>
        <w:rPr>
          <w:rFonts w:eastAsiaTheme="minorEastAsia"/>
        </w:rPr>
        <w:t>Timer</w:t>
      </w:r>
      <w:proofErr w:type="spellEnd"/>
      <w:r>
        <w:rPr>
          <w:rFonts w:eastAsiaTheme="minorEastAsia"/>
        </w:rPr>
        <w:t xml:space="preserve"> 3 ein 16 Bit </w:t>
      </w:r>
      <w:proofErr w:type="spellStart"/>
      <w:r>
        <w:rPr>
          <w:rFonts w:eastAsiaTheme="minorEastAsia"/>
        </w:rPr>
        <w:t>Timer</w:t>
      </w:r>
      <w:proofErr w:type="spellEnd"/>
      <w:r>
        <w:rPr>
          <w:rFonts w:eastAsiaTheme="minorEastAsia"/>
        </w:rPr>
        <w:t xml:space="preserve"> ist.</w:t>
      </w:r>
    </w:p>
    <w:p w14:paraId="50193339" w14:textId="43A467C8" w:rsidR="00B11868" w:rsidRPr="00B11868" w:rsidRDefault="00B11868" w:rsidP="00B11868">
      <w:pPr>
        <w:pStyle w:val="Listenabsatz"/>
        <w:numPr>
          <w:ilvl w:val="0"/>
          <w:numId w:val="8"/>
        </w:numPr>
      </w:pPr>
      <m:oMath>
        <m:r>
          <w:rPr>
            <w:rFonts w:ascii="Cambria Math" w:hAnsi="Cambria Math"/>
          </w:rPr>
          <m:t>&gt;200</m:t>
        </m:r>
      </m:oMath>
      <w:r>
        <w:rPr>
          <w:rFonts w:eastAsiaTheme="minorEastAsia"/>
        </w:rPr>
        <w:t>, um falls nötig die Grenze noch verstellen zu können.</w:t>
      </w:r>
    </w:p>
    <w:p w14:paraId="0B527196" w14:textId="29E6A900" w:rsidR="004B6300" w:rsidRPr="00155655" w:rsidRDefault="004B6300" w:rsidP="000D7BED">
      <w:pPr>
        <w:pStyle w:val="berschrift4"/>
        <w:rPr>
          <w:lang w:val="en-GB"/>
        </w:rPr>
      </w:pPr>
      <w:bookmarkStart w:id="24" w:name="_Toc9949972"/>
      <w:proofErr w:type="spellStart"/>
      <w:r w:rsidRPr="00155655">
        <w:rPr>
          <w:lang w:val="en-GB"/>
        </w:rPr>
        <w:lastRenderedPageBreak/>
        <w:t>Interruptroutine</w:t>
      </w:r>
      <w:proofErr w:type="spellEnd"/>
      <w:r w:rsidRPr="00155655">
        <w:rPr>
          <w:lang w:val="en-GB"/>
        </w:rPr>
        <w:t xml:space="preserve"> des Timer 3 Capture Interrupt</w:t>
      </w:r>
      <w:bookmarkEnd w:id="24"/>
    </w:p>
    <w:p w14:paraId="4F5F556D" w14:textId="0BAD582F" w:rsidR="004F05D0" w:rsidRDefault="00CB4CC5" w:rsidP="004B6300">
      <w:pPr>
        <w:rPr>
          <w:u w:color="ED7D31" w:themeColor="accent2"/>
        </w:rPr>
      </w:pPr>
      <w:r w:rsidRPr="004F05D0">
        <w:rPr>
          <w:noProof/>
          <w:u w:color="ED7D31" w:themeColor="accent2"/>
        </w:rPr>
        <w:drawing>
          <wp:anchor distT="0" distB="0" distL="114300" distR="114300" simplePos="0" relativeHeight="251769856" behindDoc="0" locked="0" layoutInCell="1" allowOverlap="1" wp14:anchorId="24DA9246" wp14:editId="398C49B5">
            <wp:simplePos x="0" y="0"/>
            <wp:positionH relativeFrom="margin">
              <wp:align>right</wp:align>
            </wp:positionH>
            <wp:positionV relativeFrom="paragraph">
              <wp:posOffset>65525</wp:posOffset>
            </wp:positionV>
            <wp:extent cx="3770630" cy="6379845"/>
            <wp:effectExtent l="0" t="0" r="1270" b="1905"/>
            <wp:wrapSquare wrapText="bothSides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060" cy="638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05D0" w:rsidRPr="004F05D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D8A09E" wp14:editId="141CB727">
                <wp:simplePos x="0" y="0"/>
                <wp:positionH relativeFrom="column">
                  <wp:posOffset>1988820</wp:posOffset>
                </wp:positionH>
                <wp:positionV relativeFrom="paragraph">
                  <wp:posOffset>6502400</wp:posOffset>
                </wp:positionV>
                <wp:extent cx="3771265" cy="635"/>
                <wp:effectExtent l="0" t="0" r="0" b="0"/>
                <wp:wrapSquare wrapText="bothSides"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D0E98" w14:textId="76558DF3" w:rsidR="00F75892" w:rsidRPr="004F05D0" w:rsidRDefault="00F75892" w:rsidP="004F05D0">
                            <w:pPr>
                              <w:pStyle w:val="Beschriftung"/>
                              <w:rPr>
                                <w:noProof/>
                                <w:sz w:val="24"/>
                                <w:u w:color="ED7D31" w:themeColor="accent2"/>
                                <w:lang w:val="en-GB"/>
                              </w:rPr>
                            </w:pPr>
                            <w:proofErr w:type="spellStart"/>
                            <w:r w:rsidRPr="004F05D0">
                              <w:rPr>
                                <w:lang w:val="en-GB"/>
                              </w:rPr>
                              <w:t>Abbildung</w:t>
                            </w:r>
                            <w:proofErr w:type="spellEnd"/>
                            <w:r w:rsidRPr="004F05D0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 w:rsidRPr="004F05D0">
                              <w:rPr>
                                <w:lang w:val="en-GB"/>
                              </w:rP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D7092D">
                              <w:rPr>
                                <w:noProof/>
                                <w:lang w:val="en-GB"/>
                              </w:rPr>
                              <w:t>1</w:t>
                            </w:r>
                            <w:bookmarkStart w:id="25" w:name="_GoBack"/>
                            <w:bookmarkEnd w:id="25"/>
                            <w:r w:rsidR="00D7092D">
                              <w:rPr>
                                <w:noProof/>
                                <w:lang w:val="en-GB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4F05D0">
                              <w:rPr>
                                <w:lang w:val="en-GB"/>
                              </w:rPr>
                              <w:t xml:space="preserve">: </w:t>
                            </w:r>
                            <w:proofErr w:type="spellStart"/>
                            <w:r w:rsidRPr="004F05D0">
                              <w:rPr>
                                <w:lang w:val="en-GB"/>
                              </w:rPr>
                              <w:t>Flussdiagram</w:t>
                            </w:r>
                            <w:proofErr w:type="spellEnd"/>
                            <w:r w:rsidRPr="004F05D0">
                              <w:rPr>
                                <w:lang w:val="en-GB"/>
                              </w:rPr>
                              <w:t xml:space="preserve"> Interrupt Routine Timer 3 Capture I</w:t>
                            </w:r>
                            <w:r>
                              <w:rPr>
                                <w:lang w:val="en-GB"/>
                              </w:rPr>
                              <w:t>nterrupt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8A09E" id="Textfeld 22" o:spid="_x0000_s1048" type="#_x0000_t202" style="position:absolute;margin-left:156.6pt;margin-top:512pt;width:296.95pt;height: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" stroked="f">
                <v:textbox style="mso-fit-shape-to-text:t" inset="0,0,0,0">
                  <w:txbxContent>
                    <w:p w14:paraId="594D0E98" w14:textId="76558DF3" w:rsidR="00F75892" w:rsidRPr="004F05D0" w:rsidRDefault="00F75892" w:rsidP="004F05D0">
                      <w:pPr>
                        <w:pStyle w:val="Beschriftung"/>
                        <w:rPr>
                          <w:noProof/>
                          <w:sz w:val="24"/>
                          <w:u w:color="ED7D31" w:themeColor="accent2"/>
                          <w:lang w:val="en-GB"/>
                        </w:rPr>
                      </w:pPr>
                      <w:proofErr w:type="spellStart"/>
                      <w:r w:rsidRPr="004F05D0">
                        <w:rPr>
                          <w:lang w:val="en-GB"/>
                        </w:rPr>
                        <w:t>Abbildung</w:t>
                      </w:r>
                      <w:proofErr w:type="spellEnd"/>
                      <w:r w:rsidRPr="004F05D0">
                        <w:rPr>
                          <w:lang w:val="en-GB"/>
                        </w:rPr>
                        <w:t xml:space="preserve"> </w:t>
                      </w:r>
                      <w:r>
                        <w:fldChar w:fldCharType="begin"/>
                      </w:r>
                      <w:r w:rsidRPr="004F05D0">
                        <w:rPr>
                          <w:lang w:val="en-GB"/>
                        </w:rP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D7092D">
                        <w:rPr>
                          <w:noProof/>
                          <w:lang w:val="en-GB"/>
                        </w:rPr>
                        <w:t>1</w:t>
                      </w:r>
                      <w:bookmarkStart w:id="26" w:name="_GoBack"/>
                      <w:bookmarkEnd w:id="26"/>
                      <w:r w:rsidR="00D7092D">
                        <w:rPr>
                          <w:noProof/>
                          <w:lang w:val="en-GB"/>
                        </w:rPr>
                        <w:t>1</w:t>
                      </w:r>
                      <w:r>
                        <w:fldChar w:fldCharType="end"/>
                      </w:r>
                      <w:r w:rsidRPr="004F05D0">
                        <w:rPr>
                          <w:lang w:val="en-GB"/>
                        </w:rPr>
                        <w:t xml:space="preserve">: </w:t>
                      </w:r>
                      <w:proofErr w:type="spellStart"/>
                      <w:r w:rsidRPr="004F05D0">
                        <w:rPr>
                          <w:lang w:val="en-GB"/>
                        </w:rPr>
                        <w:t>Flussdiagram</w:t>
                      </w:r>
                      <w:proofErr w:type="spellEnd"/>
                      <w:r w:rsidRPr="004F05D0">
                        <w:rPr>
                          <w:lang w:val="en-GB"/>
                        </w:rPr>
                        <w:t xml:space="preserve"> Interrupt Routine Timer 3 Capture I</w:t>
                      </w:r>
                      <w:r>
                        <w:rPr>
                          <w:lang w:val="en-GB"/>
                        </w:rPr>
                        <w:t>nterrupt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05D0" w:rsidRPr="004F05D0">
        <w:rPr>
          <w:u w:color="ED7D31" w:themeColor="accent2"/>
        </w:rPr>
        <w:t xml:space="preserve">In Abbildung 8 </w:t>
      </w:r>
      <w:r w:rsidR="004F05D0">
        <w:rPr>
          <w:u w:color="ED7D31" w:themeColor="accent2"/>
        </w:rPr>
        <w:t>ist dargestellt wie das senden in der Interrupt Routine bewerkstelligt wird.</w:t>
      </w:r>
    </w:p>
    <w:p w14:paraId="3E6B284C" w14:textId="3B38541A" w:rsidR="0086245D" w:rsidRDefault="004F05D0" w:rsidP="0086245D">
      <w:pPr>
        <w:spacing w:after="160"/>
        <w:rPr>
          <w:u w:color="ED7D31" w:themeColor="accent2"/>
        </w:rPr>
      </w:pPr>
      <w:r>
        <w:rPr>
          <w:u w:color="ED7D31" w:themeColor="accent2"/>
        </w:rPr>
        <w:br w:type="page"/>
      </w:r>
      <w:r w:rsidR="000B444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02A77B6" wp14:editId="0F4339DF">
                <wp:simplePos x="0" y="0"/>
                <wp:positionH relativeFrom="column">
                  <wp:posOffset>0</wp:posOffset>
                </wp:positionH>
                <wp:positionV relativeFrom="paragraph">
                  <wp:posOffset>3694430</wp:posOffset>
                </wp:positionV>
                <wp:extent cx="5848350" cy="635"/>
                <wp:effectExtent l="0" t="0" r="0" b="0"/>
                <wp:wrapSquare wrapText="bothSides"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6D135D" w14:textId="3EA9C7C5" w:rsidR="00F75892" w:rsidRPr="00AB205C" w:rsidRDefault="00F75892" w:rsidP="000B4448">
                            <w:pPr>
                              <w:pStyle w:val="Beschriftung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Code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Code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Sende Interrupt Routine des </w:t>
                            </w:r>
                            <w:proofErr w:type="spellStart"/>
                            <w:r>
                              <w:t>Timer</w:t>
                            </w:r>
                            <w:proofErr w:type="spellEnd"/>
                            <w:r>
                              <w:t xml:space="preserve"> 3 Capture Interrupt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A77B6" id="Textfeld 24" o:spid="_x0000_s1049" type="#_x0000_t202" style="position:absolute;margin-left:0;margin-top:290.9pt;width:460.5pt;height: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" stroked="f">
                <v:textbox style="mso-fit-shape-to-text:t" inset="0,0,0,0">
                  <w:txbxContent>
                    <w:p w14:paraId="046D135D" w14:textId="3EA9C7C5" w:rsidR="00F75892" w:rsidRPr="00AB205C" w:rsidRDefault="00F75892" w:rsidP="000B4448">
                      <w:pPr>
                        <w:pStyle w:val="Beschriftung"/>
                        <w:rPr>
                          <w:noProof/>
                          <w:sz w:val="24"/>
                        </w:rPr>
                      </w:pPr>
                      <w:r>
                        <w:t xml:space="preserve">Code </w:t>
                      </w:r>
                      <w:r>
                        <w:fldChar w:fldCharType="begin"/>
                      </w:r>
                      <w:r>
                        <w:instrText xml:space="preserve"> SEQ Code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Sende Interrupt Routine des </w:t>
                      </w:r>
                      <w:proofErr w:type="spellStart"/>
                      <w:r>
                        <w:t>Timer</w:t>
                      </w:r>
                      <w:proofErr w:type="spellEnd"/>
                      <w:r>
                        <w:t xml:space="preserve"> 3 Capture Interrupt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4CC5" w:rsidRPr="004F05D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B83AFA" wp14:editId="3C7650C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848350" cy="3637280"/>
                <wp:effectExtent l="0" t="0" r="19050" b="20320"/>
                <wp:wrapSquare wrapText="bothSides"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3637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6674B9EF" w14:textId="77777777" w:rsidR="00F75892" w:rsidRDefault="00F75892" w:rsidP="00CB4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ISR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TIMER3_CAPT_vect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</w:p>
                          <w:p w14:paraId="270E0162" w14:textId="77777777" w:rsidR="00F75892" w:rsidRDefault="00F75892" w:rsidP="00CB4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{</w:t>
                            </w:r>
                          </w:p>
                          <w:p w14:paraId="5F57D43B" w14:textId="77777777" w:rsidR="00F75892" w:rsidRDefault="00F75892" w:rsidP="00CB4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// Send Interrupt</w:t>
                            </w:r>
                          </w:p>
                          <w:p w14:paraId="4775CE26" w14:textId="071262E5" w:rsidR="00F75892" w:rsidRDefault="00F75892" w:rsidP="00CB4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GsendCounter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TX_DATA_LENGTH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</w:p>
                          <w:p w14:paraId="0D72652B" w14:textId="77777777" w:rsidR="00F75892" w:rsidRDefault="00F75892" w:rsidP="00CB4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{</w:t>
                            </w:r>
                          </w:p>
                          <w:p w14:paraId="789FE288" w14:textId="77777777" w:rsidR="00F75892" w:rsidRDefault="00F75892" w:rsidP="00CB4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GsendData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GsendCounter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==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1)</w:t>
                            </w:r>
                          </w:p>
                          <w:p w14:paraId="28C2794A" w14:textId="77777777" w:rsidR="00F75892" w:rsidRDefault="00F75892" w:rsidP="00CB4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{</w:t>
                            </w:r>
                          </w:p>
                          <w:p w14:paraId="47B3C55A" w14:textId="77777777" w:rsidR="00F75892" w:rsidRDefault="00F75892" w:rsidP="00CB4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TX_PORT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|=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TX_PIN_MASK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;</w:t>
                            </w:r>
                          </w:p>
                          <w:p w14:paraId="56A6F3BF" w14:textId="77777777" w:rsidR="00F75892" w:rsidRDefault="00F75892" w:rsidP="00CB4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}</w:t>
                            </w:r>
                          </w:p>
                          <w:p w14:paraId="5DE1CF5C" w14:textId="77777777" w:rsidR="00F75892" w:rsidRDefault="00F75892" w:rsidP="00CB4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else</w:t>
                            </w:r>
                          </w:p>
                          <w:p w14:paraId="3ADCE89E" w14:textId="77777777" w:rsidR="00F75892" w:rsidRDefault="00F75892" w:rsidP="00CB4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{</w:t>
                            </w:r>
                          </w:p>
                          <w:p w14:paraId="47D4DA54" w14:textId="77777777" w:rsidR="00F75892" w:rsidRDefault="00F75892" w:rsidP="00CB4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TX_PORT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&amp;=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TX_PIN_MASK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;</w:t>
                            </w:r>
                          </w:p>
                          <w:p w14:paraId="4BC895B1" w14:textId="77777777" w:rsidR="00F75892" w:rsidRDefault="00F75892" w:rsidP="00CB4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}</w:t>
                            </w:r>
                          </w:p>
                          <w:p w14:paraId="69238496" w14:textId="77777777" w:rsidR="00F75892" w:rsidRDefault="00F75892" w:rsidP="00CB4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</w:p>
                          <w:p w14:paraId="12A24DCE" w14:textId="77777777" w:rsidR="00F75892" w:rsidRDefault="00F75892" w:rsidP="00CB4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GsendCounter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++;</w:t>
                            </w:r>
                          </w:p>
                          <w:p w14:paraId="778F8D1B" w14:textId="77777777" w:rsidR="00F75892" w:rsidRDefault="00F75892" w:rsidP="00CB4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59254AA1" w14:textId="77777777" w:rsidR="00F75892" w:rsidRDefault="00F75892" w:rsidP="00CB4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else</w:t>
                            </w:r>
                          </w:p>
                          <w:p w14:paraId="06ACEC37" w14:textId="77777777" w:rsidR="00F75892" w:rsidRDefault="00F75892" w:rsidP="00CB4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{</w:t>
                            </w:r>
                          </w:p>
                          <w:p w14:paraId="32EEB8C6" w14:textId="77777777" w:rsidR="00F75892" w:rsidRDefault="00F75892" w:rsidP="00CB4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GsendCounter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0;</w:t>
                            </w:r>
                          </w:p>
                          <w:p w14:paraId="3ACA9411" w14:textId="77777777" w:rsidR="00F75892" w:rsidRDefault="00F75892" w:rsidP="00CB4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7082" w:hanging="5666"/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TCCR3B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&amp;=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~(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CS32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&amp;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~(1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CS31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&amp;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~(1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CS30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</w:p>
                          <w:p w14:paraId="0B333FA7" w14:textId="1B482BF2" w:rsidR="00F75892" w:rsidRDefault="00F75892" w:rsidP="00CB4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7082" w:hanging="5666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// Deactivate Timer3</w:t>
                            </w:r>
                          </w:p>
                          <w:p w14:paraId="481D943A" w14:textId="76A032AD" w:rsidR="00F75892" w:rsidRDefault="00F75892" w:rsidP="00CB4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TCNT3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0;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// Reset Timer3</w:t>
                            </w:r>
                          </w:p>
                          <w:p w14:paraId="31CC5581" w14:textId="77777777" w:rsidR="00F75892" w:rsidRDefault="00F75892" w:rsidP="00CB4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TX_PORT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|=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TX_PIN_MASK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;</w:t>
                            </w:r>
                          </w:p>
                          <w:p w14:paraId="06F906F1" w14:textId="77777777" w:rsidR="00F75892" w:rsidRDefault="00F75892" w:rsidP="00CB4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}</w:t>
                            </w:r>
                          </w:p>
                          <w:p w14:paraId="57F1EA8A" w14:textId="1A8BED32" w:rsidR="00F75892" w:rsidRDefault="00F75892" w:rsidP="00CB4CC5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83AFA" id="Textfeld 23" o:spid="_x0000_s1050" type="#_x0000_t202" style="position:absolute;margin-left:0;margin-top:0;width:460.5pt;height:286.4pt;z-index:251773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" fillcolor="white [3201]" strokecolor="#ed7d31 [3205]" strokeweight=".5pt">
                <v:textbox>
                  <w:txbxContent>
                    <w:p w14:paraId="6674B9EF" w14:textId="77777777" w:rsidR="00F75892" w:rsidRDefault="00F75892" w:rsidP="00CB4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  <w:highlight w:val="white"/>
                          <w:lang w:val="en-GB"/>
                        </w:rPr>
                        <w:t>ISR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  <w:highlight w:val="white"/>
                          <w:lang w:val="en-GB"/>
                        </w:rPr>
                        <w:t>TIMER3_CAPT_vect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</w:p>
                    <w:p w14:paraId="270E0162" w14:textId="77777777" w:rsidR="00F75892" w:rsidRDefault="00F75892" w:rsidP="00CB4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{</w:t>
                      </w:r>
                    </w:p>
                    <w:p w14:paraId="5F57D43B" w14:textId="77777777" w:rsidR="00F75892" w:rsidRDefault="00F75892" w:rsidP="00CB4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GB"/>
                        </w:rPr>
                        <w:t>// Send Interrupt</w:t>
                      </w:r>
                    </w:p>
                    <w:p w14:paraId="4775CE26" w14:textId="071262E5" w:rsidR="00F75892" w:rsidRDefault="00F75892" w:rsidP="00CB4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highlight w:val="white"/>
                          <w:lang w:val="en-GB"/>
                        </w:rPr>
                        <w:t>GsendCounter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  <w:highlight w:val="white"/>
                          <w:lang w:val="en-GB"/>
                        </w:rPr>
                        <w:t>TX_DATA_LENGTH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</w:p>
                    <w:p w14:paraId="0D72652B" w14:textId="77777777" w:rsidR="00F75892" w:rsidRDefault="00F75892" w:rsidP="00CB4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{</w:t>
                      </w:r>
                    </w:p>
                    <w:p w14:paraId="789FE288" w14:textId="77777777" w:rsidR="00F75892" w:rsidRDefault="00F75892" w:rsidP="00CB4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highlight w:val="white"/>
                          <w:lang w:val="en-GB"/>
                        </w:rPr>
                        <w:t>GsendData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highlight w:val="white"/>
                          <w:lang w:val="en-GB"/>
                        </w:rPr>
                        <w:t>GsendCounter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==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1)</w:t>
                      </w:r>
                    </w:p>
                    <w:p w14:paraId="28C2794A" w14:textId="77777777" w:rsidR="00F75892" w:rsidRDefault="00F75892" w:rsidP="00CB4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{</w:t>
                      </w:r>
                    </w:p>
                    <w:p w14:paraId="47B3C55A" w14:textId="77777777" w:rsidR="00F75892" w:rsidRDefault="00F75892" w:rsidP="00CB4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  <w:highlight w:val="white"/>
                          <w:lang w:val="en-GB"/>
                        </w:rPr>
                        <w:t>TX_PORT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|=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  <w:highlight w:val="white"/>
                          <w:lang w:val="en-GB"/>
                        </w:rPr>
                        <w:t>TX_PIN_MASK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;</w:t>
                      </w:r>
                    </w:p>
                    <w:p w14:paraId="56A6F3BF" w14:textId="77777777" w:rsidR="00F75892" w:rsidRDefault="00F75892" w:rsidP="00CB4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}</w:t>
                      </w:r>
                    </w:p>
                    <w:p w14:paraId="5DE1CF5C" w14:textId="77777777" w:rsidR="00F75892" w:rsidRDefault="00F75892" w:rsidP="00CB4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else</w:t>
                      </w:r>
                    </w:p>
                    <w:p w14:paraId="3ADCE89E" w14:textId="77777777" w:rsidR="00F75892" w:rsidRDefault="00F75892" w:rsidP="00CB4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{</w:t>
                      </w:r>
                    </w:p>
                    <w:p w14:paraId="47D4DA54" w14:textId="77777777" w:rsidR="00F75892" w:rsidRDefault="00F75892" w:rsidP="00CB4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  <w:highlight w:val="white"/>
                          <w:lang w:val="en-GB"/>
                        </w:rPr>
                        <w:t>TX_PORT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&amp;=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~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  <w:highlight w:val="white"/>
                          <w:lang w:val="en-GB"/>
                        </w:rPr>
                        <w:t>TX_PIN_MASK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;</w:t>
                      </w:r>
                    </w:p>
                    <w:p w14:paraId="4BC895B1" w14:textId="77777777" w:rsidR="00F75892" w:rsidRDefault="00F75892" w:rsidP="00CB4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}</w:t>
                      </w:r>
                    </w:p>
                    <w:p w14:paraId="69238496" w14:textId="77777777" w:rsidR="00F75892" w:rsidRDefault="00F75892" w:rsidP="00CB4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</w:p>
                    <w:p w14:paraId="12A24DCE" w14:textId="77777777" w:rsidR="00F75892" w:rsidRDefault="00F75892" w:rsidP="00CB4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highlight w:val="white"/>
                          <w:lang w:val="en-GB"/>
                        </w:rPr>
                        <w:t>GsendCounter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++;</w:t>
                      </w:r>
                    </w:p>
                    <w:p w14:paraId="778F8D1B" w14:textId="77777777" w:rsidR="00F75892" w:rsidRDefault="00F75892" w:rsidP="00CB4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59254AA1" w14:textId="77777777" w:rsidR="00F75892" w:rsidRDefault="00F75892" w:rsidP="00CB4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GB"/>
                        </w:rPr>
                        <w:t>else</w:t>
                      </w:r>
                    </w:p>
                    <w:p w14:paraId="06ACEC37" w14:textId="77777777" w:rsidR="00F75892" w:rsidRDefault="00F75892" w:rsidP="00CB4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{</w:t>
                      </w:r>
                    </w:p>
                    <w:p w14:paraId="32EEB8C6" w14:textId="77777777" w:rsidR="00F75892" w:rsidRDefault="00F75892" w:rsidP="00CB4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highlight w:val="white"/>
                          <w:lang w:val="en-GB"/>
                        </w:rPr>
                        <w:t>GsendCounter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0;</w:t>
                      </w:r>
                    </w:p>
                    <w:p w14:paraId="3ACA9411" w14:textId="77777777" w:rsidR="00F75892" w:rsidRDefault="00F75892" w:rsidP="00CB4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7082" w:hanging="5666"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  <w:highlight w:val="white"/>
                          <w:lang w:val="en-GB"/>
                        </w:rPr>
                        <w:t>TCCR3B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&amp;=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~(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  <w:highlight w:val="white"/>
                          <w:lang w:val="en-GB"/>
                        </w:rPr>
                        <w:t>CS32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&amp;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~(1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  <w:highlight w:val="white"/>
                          <w:lang w:val="en-GB"/>
                        </w:rPr>
                        <w:t>CS31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&amp;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~(1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&lt;&lt;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  <w:highlight w:val="white"/>
                          <w:lang w:val="en-GB"/>
                        </w:rPr>
                        <w:t>CS30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</w:p>
                    <w:p w14:paraId="0B333FA7" w14:textId="1B482BF2" w:rsidR="00F75892" w:rsidRDefault="00F75892" w:rsidP="00CB4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7082" w:hanging="5666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GB"/>
                        </w:rPr>
                        <w:t>// Deactivate Timer3</w:t>
                      </w:r>
                    </w:p>
                    <w:p w14:paraId="481D943A" w14:textId="76A032AD" w:rsidR="00F75892" w:rsidRDefault="00F75892" w:rsidP="00CB4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  <w:highlight w:val="white"/>
                          <w:lang w:val="en-GB"/>
                        </w:rPr>
                        <w:t>TCNT3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0;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GB"/>
                        </w:rPr>
                        <w:t>// Reset Timer3</w:t>
                      </w:r>
                    </w:p>
                    <w:p w14:paraId="31CC5581" w14:textId="77777777" w:rsidR="00F75892" w:rsidRDefault="00F75892" w:rsidP="00CB4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  <w:highlight w:val="white"/>
                          <w:lang w:val="en-GB"/>
                        </w:rPr>
                        <w:t>TX_PORT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|=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  <w:highlight w:val="white"/>
                          <w:lang w:val="en-GB"/>
                        </w:rPr>
                        <w:t>TX_PIN_MASK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;</w:t>
                      </w:r>
                    </w:p>
                    <w:p w14:paraId="06F906F1" w14:textId="77777777" w:rsidR="00F75892" w:rsidRDefault="00F75892" w:rsidP="00CB4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  <w:lang w:val="en-GB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}</w:t>
                      </w:r>
                    </w:p>
                    <w:p w14:paraId="57F1EA8A" w14:textId="1A8BED32" w:rsidR="00F75892" w:rsidRDefault="00F75892" w:rsidP="00CB4CC5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GB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245D">
        <w:rPr>
          <w:u w:color="ED7D31" w:themeColor="accent2"/>
        </w:rPr>
        <w:t xml:space="preserve"> </w:t>
      </w:r>
    </w:p>
    <w:p w14:paraId="2BCB8EF7" w14:textId="2E54D2BA" w:rsidR="0086245D" w:rsidRPr="0086245D" w:rsidRDefault="0086245D" w:rsidP="0086245D">
      <w:pPr>
        <w:spacing w:after="160"/>
        <w:rPr>
          <w:u w:color="ED7D31" w:themeColor="accent2"/>
        </w:rPr>
      </w:pPr>
      <w:r>
        <w:rPr>
          <w:u w:color="ED7D31" w:themeColor="accent2"/>
        </w:rPr>
        <w:br w:type="page"/>
      </w:r>
    </w:p>
    <w:sectPr w:rsidR="0086245D" w:rsidRPr="0086245D" w:rsidSect="00A6157D">
      <w:headerReference w:type="default" r:id="rId17"/>
      <w:footerReference w:type="default" r:id="rId18"/>
      <w:pgSz w:w="11906" w:h="16838"/>
      <w:pgMar w:top="1417" w:right="1417" w:bottom="1134" w:left="1417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6D7F9" w14:textId="77777777" w:rsidR="0080330E" w:rsidRDefault="0080330E" w:rsidP="000D2501">
      <w:r>
        <w:separator/>
      </w:r>
    </w:p>
  </w:endnote>
  <w:endnote w:type="continuationSeparator" w:id="0">
    <w:p w14:paraId="7EC859FE" w14:textId="77777777" w:rsidR="0080330E" w:rsidRDefault="0080330E" w:rsidP="000D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HGPMinchoE"/>
    <w:charset w:val="80"/>
    <w:family w:val="roman"/>
    <w:pitch w:val="variable"/>
  </w:font>
  <w:font w:name="DejaVu Sans">
    <w:altName w:val="Sylfaen"/>
    <w:charset w:val="00"/>
    <w:family w:val="swiss"/>
    <w:pitch w:val="variable"/>
    <w:sig w:usb0="E7003EFF" w:usb1="D200FDFF" w:usb2="00046029" w:usb3="00000000" w:csb0="000001FF" w:csb1="00000000"/>
  </w:font>
  <w:font w:name="Lohit Hindi">
    <w:altName w:val="Yu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E4407" w14:textId="6626B77D" w:rsidR="00F75892" w:rsidRPr="00A6157D" w:rsidRDefault="00F75892" w:rsidP="000D2501">
    <w:pPr>
      <w:rPr>
        <w:color w:val="222A35" w:themeColor="text2" w:themeShade="80"/>
      </w:rPr>
    </w:pPr>
    <w:r w:rsidRPr="00A94148">
      <w:rPr>
        <w:color w:val="8496B0" w:themeColor="text2" w:themeTint="99"/>
        <w:spacing w:val="60"/>
      </w:rPr>
      <w:t>Hardwareprojekt</w:t>
    </w:r>
    <w:r>
      <w:rPr>
        <w:color w:val="8496B0" w:themeColor="text2" w:themeTint="99"/>
        <w:spacing w:val="60"/>
      </w:rPr>
      <w:t>: RF-ID</w:t>
    </w:r>
    <w:r w:rsidRPr="00A6157D">
      <w:rPr>
        <w:color w:val="8496B0" w:themeColor="text2" w:themeTint="99"/>
        <w:spacing w:val="60"/>
      </w:rPr>
      <w:tab/>
    </w:r>
    <w:r>
      <w:rPr>
        <w:color w:val="8496B0" w:themeColor="text2" w:themeTint="99"/>
        <w:spacing w:val="60"/>
      </w:rPr>
      <w:t>Rev. 1</w:t>
    </w:r>
    <w:r w:rsidRPr="00A6157D">
      <w:rPr>
        <w:color w:val="8496B0" w:themeColor="text2" w:themeTint="99"/>
        <w:spacing w:val="60"/>
      </w:rPr>
      <w:t xml:space="preserve"> </w:t>
    </w:r>
    <w:r>
      <w:rPr>
        <w:color w:val="8496B0" w:themeColor="text2" w:themeTint="99"/>
        <w:spacing w:val="60"/>
      </w:rPr>
      <w:tab/>
    </w:r>
    <w:r>
      <w:rPr>
        <w:color w:val="8496B0" w:themeColor="text2" w:themeTint="99"/>
        <w:spacing w:val="60"/>
      </w:rPr>
      <w:tab/>
    </w:r>
    <w:r>
      <w:rPr>
        <w:color w:val="8496B0" w:themeColor="text2" w:themeTint="99"/>
        <w:spacing w:val="60"/>
      </w:rPr>
      <w:tab/>
      <w:t>Page</w:t>
    </w:r>
    <w:r w:rsidRPr="00A6157D">
      <w:rPr>
        <w:color w:val="8496B0" w:themeColor="text2" w:themeTint="99"/>
      </w:rPr>
      <w:t xml:space="preserve"> </w:t>
    </w:r>
    <w:r>
      <w:fldChar w:fldCharType="begin"/>
    </w:r>
    <w:r w:rsidRPr="00A6157D">
      <w:instrText>PAGE   \* MERGEFORMAT</w:instrText>
    </w:r>
    <w:r>
      <w:fldChar w:fldCharType="separate"/>
    </w:r>
    <w:r w:rsidRPr="00A6157D">
      <w:t>1</w:t>
    </w:r>
    <w:r>
      <w:fldChar w:fldCharType="end"/>
    </w:r>
    <w:r w:rsidRPr="00A6157D">
      <w:t xml:space="preserve"> | </w:t>
    </w:r>
    <w:r>
      <w:fldChar w:fldCharType="begin"/>
    </w:r>
    <w:r w:rsidRPr="00A6157D">
      <w:instrText>NUMPAGES  \* Arabic  \* MERGEFORMAT</w:instrText>
    </w:r>
    <w:r>
      <w:fldChar w:fldCharType="separate"/>
    </w:r>
    <w:r w:rsidRPr="00A6157D">
      <w:t>1</w:t>
    </w:r>
    <w:r>
      <w:fldChar w:fldCharType="end"/>
    </w:r>
  </w:p>
  <w:p w14:paraId="18448FD2" w14:textId="77777777" w:rsidR="00F75892" w:rsidRPr="00A6157D" w:rsidRDefault="00F75892" w:rsidP="000D250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D1BEA" w14:textId="77777777" w:rsidR="0080330E" w:rsidRDefault="0080330E" w:rsidP="000D2501">
      <w:r>
        <w:separator/>
      </w:r>
    </w:p>
  </w:footnote>
  <w:footnote w:type="continuationSeparator" w:id="0">
    <w:p w14:paraId="73A8BF58" w14:textId="77777777" w:rsidR="0080330E" w:rsidRDefault="0080330E" w:rsidP="000D2501">
      <w:r>
        <w:continuationSeparator/>
      </w:r>
    </w:p>
  </w:footnote>
  <w:footnote w:id="1">
    <w:p w14:paraId="0135EAE7" w14:textId="43FB6360" w:rsidR="00F75892" w:rsidRDefault="00F75892">
      <w:pPr>
        <w:pStyle w:val="Funotentext"/>
      </w:pPr>
      <w:r w:rsidRPr="00C26E5C">
        <w:rPr>
          <w:rStyle w:val="Funotenzeichen"/>
        </w:rPr>
        <w:footnoteRef/>
      </w:r>
      <w:r w:rsidRPr="00C26E5C">
        <w:t xml:space="preserve"> Entnommen aus</w:t>
      </w:r>
      <w:r>
        <w:t xml:space="preserve"> dem Datenblatt des ATmega32u4 im Kapitel 14.8.2</w:t>
      </w:r>
    </w:p>
    <w:p w14:paraId="1E203956" w14:textId="7A78B827" w:rsidR="00F75892" w:rsidRPr="00C26E5C" w:rsidRDefault="00F75892">
      <w:pPr>
        <w:pStyle w:val="Funotentext"/>
        <w:rPr>
          <w:lang w:val="de-DE"/>
        </w:rPr>
      </w:pPr>
      <w:hyperlink r:id="rId1" w:history="1">
        <w:r w:rsidRPr="00C26E5C">
          <w:rPr>
            <w:rStyle w:val="Hyperlink"/>
            <w:lang w:val="de-DE"/>
          </w:rPr>
          <w:t>http://ww1.microchip.com/downloads/en/DeviceDoc/Atmel-7766-8-bit-AVR-ATmega16U4-32U4_Datasheet.pdf</w:t>
        </w:r>
      </w:hyperlink>
      <w:r w:rsidRPr="00C26E5C">
        <w:rPr>
          <w:lang w:val="de-DE"/>
        </w:rPr>
        <w:t xml:space="preserve"> am</w:t>
      </w:r>
      <w:r>
        <w:rPr>
          <w:lang w:val="de-DE"/>
        </w:rPr>
        <w:t xml:space="preserve"> 28.05.2019 </w:t>
      </w:r>
    </w:p>
  </w:footnote>
  <w:footnote w:id="2">
    <w:p w14:paraId="439BBCE4" w14:textId="435308D0" w:rsidR="00BD6CD9" w:rsidRPr="00BD6CD9" w:rsidRDefault="00BD6CD9">
      <w:pPr>
        <w:pStyle w:val="Funotentext"/>
        <w:rPr>
          <w:lang w:val="en-GB"/>
        </w:rPr>
      </w:pPr>
      <w:r>
        <w:rPr>
          <w:rStyle w:val="Funotenzeichen"/>
        </w:rPr>
        <w:footnoteRef/>
      </w:r>
      <w:r>
        <w:t xml:space="preserve"> Siehe Fußnote 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741E6" w14:textId="24642EA9" w:rsidR="00F75892" w:rsidRDefault="00F75892" w:rsidP="000D2501">
    <w:pPr>
      <w:pStyle w:val="Kopfzeile"/>
    </w:pPr>
    <w:r>
      <w:t>Patrik Staudenmayer &amp; Marie Maier</w:t>
    </w:r>
    <w:r>
      <w:ptab w:relativeTo="margin" w:alignment="center" w:leader="none"/>
    </w:r>
    <w:r>
      <w:t>4AHELS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41A"/>
    <w:multiLevelType w:val="multilevel"/>
    <w:tmpl w:val="0C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2F73CBA"/>
    <w:multiLevelType w:val="hybridMultilevel"/>
    <w:tmpl w:val="B7D26A70"/>
    <w:lvl w:ilvl="0" w:tplc="4EE66280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10136"/>
    <w:multiLevelType w:val="hybridMultilevel"/>
    <w:tmpl w:val="5860DB56"/>
    <w:lvl w:ilvl="0" w:tplc="0504A696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32DF0"/>
    <w:multiLevelType w:val="multilevel"/>
    <w:tmpl w:val="902C4FE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1886673"/>
    <w:multiLevelType w:val="hybridMultilevel"/>
    <w:tmpl w:val="AC584F98"/>
    <w:lvl w:ilvl="0" w:tplc="55C24C7C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931A0"/>
    <w:multiLevelType w:val="hybridMultilevel"/>
    <w:tmpl w:val="3BA6A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837D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94"/>
    <w:rsid w:val="00000BB8"/>
    <w:rsid w:val="00010DA8"/>
    <w:rsid w:val="00012F25"/>
    <w:rsid w:val="00014912"/>
    <w:rsid w:val="00037A7E"/>
    <w:rsid w:val="00062386"/>
    <w:rsid w:val="000712D2"/>
    <w:rsid w:val="0008521E"/>
    <w:rsid w:val="00095BD4"/>
    <w:rsid w:val="000A0DE4"/>
    <w:rsid w:val="000A481D"/>
    <w:rsid w:val="000B4448"/>
    <w:rsid w:val="000C0F31"/>
    <w:rsid w:val="000D2501"/>
    <w:rsid w:val="000D7BED"/>
    <w:rsid w:val="00121B1F"/>
    <w:rsid w:val="00140C78"/>
    <w:rsid w:val="00154E0E"/>
    <w:rsid w:val="00155655"/>
    <w:rsid w:val="001558A7"/>
    <w:rsid w:val="00191251"/>
    <w:rsid w:val="0019497D"/>
    <w:rsid w:val="001949EF"/>
    <w:rsid w:val="001C6C8C"/>
    <w:rsid w:val="001C76DC"/>
    <w:rsid w:val="001E3449"/>
    <w:rsid w:val="001E791F"/>
    <w:rsid w:val="001F5FD1"/>
    <w:rsid w:val="001F6A24"/>
    <w:rsid w:val="00246427"/>
    <w:rsid w:val="00264338"/>
    <w:rsid w:val="00275AEE"/>
    <w:rsid w:val="00276262"/>
    <w:rsid w:val="00276782"/>
    <w:rsid w:val="00282467"/>
    <w:rsid w:val="00282917"/>
    <w:rsid w:val="00282BD1"/>
    <w:rsid w:val="0028518C"/>
    <w:rsid w:val="002A3787"/>
    <w:rsid w:val="002B1B7F"/>
    <w:rsid w:val="002D1546"/>
    <w:rsid w:val="002D35C4"/>
    <w:rsid w:val="002D5275"/>
    <w:rsid w:val="002D5CE5"/>
    <w:rsid w:val="002E4F12"/>
    <w:rsid w:val="002F5049"/>
    <w:rsid w:val="0030535C"/>
    <w:rsid w:val="0033146D"/>
    <w:rsid w:val="00357A2F"/>
    <w:rsid w:val="00370F62"/>
    <w:rsid w:val="003A3D13"/>
    <w:rsid w:val="003A5993"/>
    <w:rsid w:val="003A7C7B"/>
    <w:rsid w:val="003B1C72"/>
    <w:rsid w:val="003C4CFD"/>
    <w:rsid w:val="003E2627"/>
    <w:rsid w:val="003F3B9C"/>
    <w:rsid w:val="0040031D"/>
    <w:rsid w:val="0040535A"/>
    <w:rsid w:val="00405D2B"/>
    <w:rsid w:val="00420F87"/>
    <w:rsid w:val="00443154"/>
    <w:rsid w:val="0044789B"/>
    <w:rsid w:val="004625E0"/>
    <w:rsid w:val="004651E8"/>
    <w:rsid w:val="004804CB"/>
    <w:rsid w:val="004B6300"/>
    <w:rsid w:val="004E4447"/>
    <w:rsid w:val="004E5AFE"/>
    <w:rsid w:val="004F05D0"/>
    <w:rsid w:val="004F2C0A"/>
    <w:rsid w:val="004F3394"/>
    <w:rsid w:val="004F3B0A"/>
    <w:rsid w:val="00503065"/>
    <w:rsid w:val="00542F54"/>
    <w:rsid w:val="005430BD"/>
    <w:rsid w:val="0054796B"/>
    <w:rsid w:val="00582708"/>
    <w:rsid w:val="00583CB2"/>
    <w:rsid w:val="005863C9"/>
    <w:rsid w:val="005A7B96"/>
    <w:rsid w:val="005C1076"/>
    <w:rsid w:val="005F307E"/>
    <w:rsid w:val="0060665A"/>
    <w:rsid w:val="00626C54"/>
    <w:rsid w:val="00634175"/>
    <w:rsid w:val="00647BFA"/>
    <w:rsid w:val="0065080B"/>
    <w:rsid w:val="0065516C"/>
    <w:rsid w:val="006556C4"/>
    <w:rsid w:val="006562EA"/>
    <w:rsid w:val="00676E4B"/>
    <w:rsid w:val="00685244"/>
    <w:rsid w:val="00693F40"/>
    <w:rsid w:val="006C3847"/>
    <w:rsid w:val="006C5DED"/>
    <w:rsid w:val="006D1E45"/>
    <w:rsid w:val="006E1A06"/>
    <w:rsid w:val="007016C1"/>
    <w:rsid w:val="0070292E"/>
    <w:rsid w:val="00721398"/>
    <w:rsid w:val="00761BFA"/>
    <w:rsid w:val="007759BD"/>
    <w:rsid w:val="00782F1D"/>
    <w:rsid w:val="007A4EBE"/>
    <w:rsid w:val="007B319A"/>
    <w:rsid w:val="007B4543"/>
    <w:rsid w:val="007C3EBC"/>
    <w:rsid w:val="007E2F9D"/>
    <w:rsid w:val="00803007"/>
    <w:rsid w:val="0080330E"/>
    <w:rsid w:val="008068AF"/>
    <w:rsid w:val="0080762D"/>
    <w:rsid w:val="008106A4"/>
    <w:rsid w:val="008141DF"/>
    <w:rsid w:val="00816709"/>
    <w:rsid w:val="00845CB4"/>
    <w:rsid w:val="0086245D"/>
    <w:rsid w:val="00892F90"/>
    <w:rsid w:val="00895E2F"/>
    <w:rsid w:val="008B2768"/>
    <w:rsid w:val="008B68BD"/>
    <w:rsid w:val="008C2FEE"/>
    <w:rsid w:val="008F55B6"/>
    <w:rsid w:val="008F7541"/>
    <w:rsid w:val="00904860"/>
    <w:rsid w:val="00914197"/>
    <w:rsid w:val="0091775E"/>
    <w:rsid w:val="00925617"/>
    <w:rsid w:val="00932E17"/>
    <w:rsid w:val="009441A0"/>
    <w:rsid w:val="00945859"/>
    <w:rsid w:val="0095391A"/>
    <w:rsid w:val="00971678"/>
    <w:rsid w:val="00986D8E"/>
    <w:rsid w:val="00991360"/>
    <w:rsid w:val="009A77F6"/>
    <w:rsid w:val="009C39EF"/>
    <w:rsid w:val="009D451E"/>
    <w:rsid w:val="009E3A9E"/>
    <w:rsid w:val="009F58BD"/>
    <w:rsid w:val="00A12C28"/>
    <w:rsid w:val="00A6157D"/>
    <w:rsid w:val="00A94148"/>
    <w:rsid w:val="00AE1AED"/>
    <w:rsid w:val="00B11868"/>
    <w:rsid w:val="00B2790C"/>
    <w:rsid w:val="00B46FFF"/>
    <w:rsid w:val="00B4753E"/>
    <w:rsid w:val="00B655A6"/>
    <w:rsid w:val="00B673B7"/>
    <w:rsid w:val="00B7470F"/>
    <w:rsid w:val="00B77D57"/>
    <w:rsid w:val="00BA14A9"/>
    <w:rsid w:val="00BA72EB"/>
    <w:rsid w:val="00BB41A2"/>
    <w:rsid w:val="00BC0C86"/>
    <w:rsid w:val="00BC7E39"/>
    <w:rsid w:val="00BD4597"/>
    <w:rsid w:val="00BD56FE"/>
    <w:rsid w:val="00BD6CD9"/>
    <w:rsid w:val="00BE6D02"/>
    <w:rsid w:val="00C26E5C"/>
    <w:rsid w:val="00C30D2E"/>
    <w:rsid w:val="00C36F30"/>
    <w:rsid w:val="00C3783F"/>
    <w:rsid w:val="00CB069A"/>
    <w:rsid w:val="00CB4CC5"/>
    <w:rsid w:val="00CE5405"/>
    <w:rsid w:val="00CF29D9"/>
    <w:rsid w:val="00D04F90"/>
    <w:rsid w:val="00D25274"/>
    <w:rsid w:val="00D278E1"/>
    <w:rsid w:val="00D37990"/>
    <w:rsid w:val="00D40C02"/>
    <w:rsid w:val="00D7092D"/>
    <w:rsid w:val="00D72F4F"/>
    <w:rsid w:val="00D732EA"/>
    <w:rsid w:val="00D80B61"/>
    <w:rsid w:val="00D83A03"/>
    <w:rsid w:val="00DB3F08"/>
    <w:rsid w:val="00DC2A18"/>
    <w:rsid w:val="00DF5F67"/>
    <w:rsid w:val="00E064DD"/>
    <w:rsid w:val="00E0779A"/>
    <w:rsid w:val="00E07F7C"/>
    <w:rsid w:val="00E412BD"/>
    <w:rsid w:val="00E434F7"/>
    <w:rsid w:val="00E4392C"/>
    <w:rsid w:val="00E80B24"/>
    <w:rsid w:val="00E83525"/>
    <w:rsid w:val="00EA4805"/>
    <w:rsid w:val="00EB3F52"/>
    <w:rsid w:val="00ED73D9"/>
    <w:rsid w:val="00F21A37"/>
    <w:rsid w:val="00F3144F"/>
    <w:rsid w:val="00F31D5D"/>
    <w:rsid w:val="00F37058"/>
    <w:rsid w:val="00F40238"/>
    <w:rsid w:val="00F60213"/>
    <w:rsid w:val="00F66957"/>
    <w:rsid w:val="00F75892"/>
    <w:rsid w:val="00F77B9B"/>
    <w:rsid w:val="00F81C6B"/>
    <w:rsid w:val="00F9290A"/>
    <w:rsid w:val="00F93013"/>
    <w:rsid w:val="00F94673"/>
    <w:rsid w:val="00F955CE"/>
    <w:rsid w:val="00FA0D3A"/>
    <w:rsid w:val="00FB1F9B"/>
    <w:rsid w:val="00FB27E6"/>
    <w:rsid w:val="00FB487E"/>
    <w:rsid w:val="00FB53D2"/>
    <w:rsid w:val="00FC74E8"/>
    <w:rsid w:val="00FD7AE3"/>
    <w:rsid w:val="00FE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DA1B"/>
  <w15:chartTrackingRefBased/>
  <w15:docId w15:val="{4FC1FC9B-C55D-4A00-8DBF-EED8BA76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D2501"/>
    <w:pPr>
      <w:spacing w:after="0"/>
    </w:pPr>
    <w:rPr>
      <w:sz w:val="24"/>
    </w:rPr>
  </w:style>
  <w:style w:type="paragraph" w:styleId="berschrift1">
    <w:name w:val="heading 1"/>
    <w:basedOn w:val="Standard"/>
    <w:link w:val="berschrift1Zchn"/>
    <w:autoRedefine/>
    <w:uiPriority w:val="9"/>
    <w:qFormat/>
    <w:rsid w:val="00904860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berschrift2">
    <w:name w:val="heading 2"/>
    <w:basedOn w:val="berschrift1"/>
    <w:link w:val="berschrift2Zchn"/>
    <w:autoRedefine/>
    <w:uiPriority w:val="9"/>
    <w:unhideWhenUsed/>
    <w:qFormat/>
    <w:rsid w:val="00914197"/>
    <w:pPr>
      <w:numPr>
        <w:ilvl w:val="1"/>
      </w:numPr>
      <w:spacing w:before="120"/>
      <w:ind w:left="578" w:hanging="578"/>
      <w:outlineLvl w:val="1"/>
    </w:pPr>
    <w:rPr>
      <w:sz w:val="26"/>
      <w:szCs w:val="26"/>
    </w:rPr>
  </w:style>
  <w:style w:type="paragraph" w:styleId="berschrift3">
    <w:name w:val="heading 3"/>
    <w:basedOn w:val="Standard"/>
    <w:link w:val="berschrift3Zchn"/>
    <w:autoRedefine/>
    <w:uiPriority w:val="9"/>
    <w:unhideWhenUsed/>
    <w:qFormat/>
    <w:rsid w:val="00914197"/>
    <w:pPr>
      <w:keepNext/>
      <w:keepLines/>
      <w:numPr>
        <w:ilvl w:val="2"/>
        <w:numId w:val="7"/>
      </w:numPr>
      <w:spacing w:before="120"/>
      <w:outlineLvl w:val="2"/>
    </w:pPr>
    <w:rPr>
      <w:rFonts w:asciiTheme="majorHAnsi" w:eastAsiaTheme="majorEastAsia" w:hAnsiTheme="majorHAnsi" w:cstheme="majorBidi"/>
      <w:szCs w:val="24"/>
      <w:u w:val="double" w:color="ED7D31" w:themeColor="accent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D451E"/>
    <w:pPr>
      <w:keepNext/>
      <w:keepLines/>
      <w:numPr>
        <w:ilvl w:val="3"/>
        <w:numId w:val="7"/>
      </w:numPr>
      <w:spacing w:before="12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u w:val="single" w:color="ED7D31" w:themeColor="accent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04860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04860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04860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04860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04860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nInhalt">
    <w:name w:val="Tabellen Inhalt"/>
    <w:basedOn w:val="Standard"/>
    <w:rsid w:val="00405D2B"/>
    <w:pPr>
      <w:widowControl w:val="0"/>
      <w:suppressLineNumbers/>
      <w:suppressAutoHyphens/>
      <w:spacing w:line="240" w:lineRule="auto"/>
    </w:pPr>
    <w:rPr>
      <w:rFonts w:ascii="Liberation Serif" w:eastAsia="DejaVu Sans" w:hAnsi="Liberation Serif" w:cs="Lohit Hindi"/>
      <w:kern w:val="1"/>
      <w:szCs w:val="24"/>
      <w:lang w:eastAsia="zh-CN" w:bidi="hi-IN"/>
    </w:rPr>
  </w:style>
  <w:style w:type="table" w:styleId="Tabellenraster">
    <w:name w:val="Table Grid"/>
    <w:basedOn w:val="NormaleTabelle"/>
    <w:rsid w:val="00405D2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05D2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5D2B"/>
  </w:style>
  <w:style w:type="paragraph" w:styleId="Fuzeile">
    <w:name w:val="footer"/>
    <w:basedOn w:val="Standard"/>
    <w:link w:val="FuzeileZchn"/>
    <w:uiPriority w:val="99"/>
    <w:unhideWhenUsed/>
    <w:rsid w:val="00405D2B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5D2B"/>
  </w:style>
  <w:style w:type="paragraph" w:styleId="Verzeichnis1">
    <w:name w:val="toc 1"/>
    <w:basedOn w:val="Standard"/>
    <w:next w:val="Standard"/>
    <w:autoRedefine/>
    <w:uiPriority w:val="39"/>
    <w:unhideWhenUsed/>
    <w:rsid w:val="00405D2B"/>
    <w:pPr>
      <w:spacing w:before="120"/>
    </w:pPr>
    <w:rPr>
      <w:b/>
      <w:bCs/>
      <w:i/>
      <w:iCs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405D2B"/>
    <w:pPr>
      <w:spacing w:before="120"/>
      <w:ind w:left="220"/>
    </w:pPr>
    <w:rPr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405D2B"/>
    <w:pPr>
      <w:ind w:left="44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405D2B"/>
    <w:pPr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405D2B"/>
    <w:pPr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405D2B"/>
    <w:pPr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405D2B"/>
    <w:pPr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405D2B"/>
    <w:pPr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405D2B"/>
    <w:pPr>
      <w:ind w:left="1760"/>
    </w:pPr>
    <w:rPr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2768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4197"/>
    <w:rPr>
      <w:rFonts w:asciiTheme="majorHAnsi" w:eastAsiaTheme="majorEastAsia" w:hAnsiTheme="majorHAnsi" w:cstheme="majorBidi"/>
      <w:color w:val="ED7D31" w:themeColor="accent2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14197"/>
    <w:rPr>
      <w:rFonts w:asciiTheme="majorHAnsi" w:eastAsiaTheme="majorEastAsia" w:hAnsiTheme="majorHAnsi" w:cstheme="majorBidi"/>
      <w:sz w:val="24"/>
      <w:szCs w:val="24"/>
      <w:u w:val="double" w:color="ED7D31" w:themeColor="accent2"/>
      <w:lang w:val="en-GB"/>
    </w:rPr>
  </w:style>
  <w:style w:type="paragraph" w:customStyle="1" w:styleId="Programm">
    <w:name w:val="Programm"/>
    <w:basedOn w:val="Standard"/>
    <w:link w:val="ProgrammZchn"/>
    <w:autoRedefine/>
    <w:qFormat/>
    <w:rsid w:val="00F60213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10"/>
    <w:qFormat/>
    <w:rsid w:val="008B276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grammZchn">
    <w:name w:val="Programm Zchn"/>
    <w:basedOn w:val="Absatz-Standardschriftart"/>
    <w:link w:val="Programm"/>
    <w:rsid w:val="00F60213"/>
    <w:rPr>
      <w:rFonts w:ascii="Arial" w:hAnsi="Arial"/>
    </w:rPr>
  </w:style>
  <w:style w:type="character" w:customStyle="1" w:styleId="TitelZchn">
    <w:name w:val="Titel Zchn"/>
    <w:basedOn w:val="Absatz-Standardschriftart"/>
    <w:link w:val="Titel"/>
    <w:uiPriority w:val="10"/>
    <w:rsid w:val="008B2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676E4B"/>
    <w:rPr>
      <w:color w:val="808080"/>
    </w:rPr>
  </w:style>
  <w:style w:type="paragraph" w:styleId="KeinLeerraum">
    <w:name w:val="No Spacing"/>
    <w:uiPriority w:val="1"/>
    <w:qFormat/>
    <w:rsid w:val="002D35C4"/>
    <w:pPr>
      <w:spacing w:after="0" w:line="240" w:lineRule="auto"/>
    </w:pPr>
    <w:rPr>
      <w:sz w:val="24"/>
    </w:rPr>
  </w:style>
  <w:style w:type="table" w:styleId="Gitternetztabelle4Akzent2">
    <w:name w:val="Grid Table 4 Accent 2"/>
    <w:basedOn w:val="NormaleTabelle"/>
    <w:uiPriority w:val="49"/>
    <w:rsid w:val="002F50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FB48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D37990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D451E"/>
    <w:rPr>
      <w:rFonts w:asciiTheme="majorHAnsi" w:eastAsiaTheme="majorEastAsia" w:hAnsiTheme="majorHAnsi" w:cstheme="majorBidi"/>
      <w:i/>
      <w:iCs/>
      <w:sz w:val="24"/>
      <w:u w:val="single" w:color="ED7D31" w:themeColor="accent2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04860"/>
    <w:rPr>
      <w:rFonts w:asciiTheme="majorHAnsi" w:eastAsiaTheme="majorEastAsia" w:hAnsiTheme="majorHAnsi" w:cstheme="majorBidi"/>
      <w:color w:val="2F5496" w:themeColor="accent1" w:themeShade="BF"/>
      <w:sz w:val="24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04860"/>
    <w:rPr>
      <w:rFonts w:asciiTheme="majorHAnsi" w:eastAsiaTheme="majorEastAsia" w:hAnsiTheme="majorHAnsi" w:cstheme="majorBidi"/>
      <w:color w:val="1F3763" w:themeColor="accent1" w:themeShade="7F"/>
      <w:sz w:val="24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04860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0486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048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3A0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3A03"/>
    <w:rPr>
      <w:rFonts w:ascii="Segoe UI" w:hAnsi="Segoe UI" w:cs="Segoe UI"/>
      <w:sz w:val="18"/>
      <w:szCs w:val="18"/>
      <w:lang w:val="en-GB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562EA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562EA"/>
    <w:rPr>
      <w:sz w:val="20"/>
      <w:szCs w:val="20"/>
      <w:lang w:val="en-GB"/>
    </w:rPr>
  </w:style>
  <w:style w:type="character" w:styleId="Funotenzeichen">
    <w:name w:val="footnote reference"/>
    <w:basedOn w:val="Absatz-Standardschriftart"/>
    <w:uiPriority w:val="99"/>
    <w:semiHidden/>
    <w:unhideWhenUsed/>
    <w:rsid w:val="006562EA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C0C86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1E7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1.microchip.com/downloads/en/DeviceDoc/Atmel-7766-8-bit-AVR-ATmega16U4-32U4_Datasheet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Documents\Benutzerdefinierte%20Office-Vorlagen\LAB%20Protokoll_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1_Daten\1_HTL\4AHELS\HWE\RF_Id\Measurements\transfer%20charasteristic%20output%20voltage%20with%20regulator%20and%20Z%20Diod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Übertragungsfunktion Spannungsversorgung des Tags</a:t>
            </a:r>
          </a:p>
        </c:rich>
      </c:tx>
      <c:layout>
        <c:manualLayout>
          <c:xMode val="edge"/>
          <c:yMode val="edge"/>
          <c:x val="0.14218720460068199"/>
          <c:y val="1.77147918511957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with Regulation</c:v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'new caps'!$C$4:$C$16</c:f>
              <c:numCache>
                <c:formatCode>#,##0.00\ "mA"</c:formatCode>
                <c:ptCount val="13"/>
                <c:pt idx="0">
                  <c:v>0.04</c:v>
                </c:pt>
                <c:pt idx="1">
                  <c:v>6.63</c:v>
                </c:pt>
                <c:pt idx="2">
                  <c:v>13.74</c:v>
                </c:pt>
                <c:pt idx="3">
                  <c:v>18.739999999999998</c:v>
                </c:pt>
                <c:pt idx="4">
                  <c:v>20.67</c:v>
                </c:pt>
                <c:pt idx="5">
                  <c:v>23.24</c:v>
                </c:pt>
                <c:pt idx="6">
                  <c:v>26.11</c:v>
                </c:pt>
              </c:numCache>
            </c:numRef>
          </c:xVal>
          <c:yVal>
            <c:numRef>
              <c:f>'new caps'!$B$4:$B$16</c:f>
              <c:numCache>
                <c:formatCode>#,##0.00\ "V"</c:formatCode>
                <c:ptCount val="13"/>
                <c:pt idx="0">
                  <c:v>5.6</c:v>
                </c:pt>
                <c:pt idx="1">
                  <c:v>5.6</c:v>
                </c:pt>
                <c:pt idx="2">
                  <c:v>5.6</c:v>
                </c:pt>
                <c:pt idx="3">
                  <c:v>5</c:v>
                </c:pt>
                <c:pt idx="4">
                  <c:v>4.5999999999999996</c:v>
                </c:pt>
                <c:pt idx="5">
                  <c:v>2.6</c:v>
                </c:pt>
                <c:pt idx="6">
                  <c:v>0.6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893-465F-A166-8A8D58B902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294256"/>
        <c:axId val="116532464"/>
      </c:scatterChart>
      <c:valAx>
        <c:axId val="112294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tx2">
                  <a:lumMod val="5000"/>
                  <a:lumOff val="95000"/>
                </a:schemeClr>
              </a:solidFill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Iout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\ &quot;mA&quot;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32464"/>
        <c:crosses val="autoZero"/>
        <c:crossBetween val="midCat"/>
      </c:valAx>
      <c:valAx>
        <c:axId val="11653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tx2">
                  <a:lumMod val="5000"/>
                  <a:lumOff val="95000"/>
                </a:schemeClr>
              </a:solidFill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Vout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\ &quot;V&quot;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294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AAA02-A858-4C6D-9A45-1BBDCB887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Protokoll_e.dotx</Template>
  <TotalTime>0</TotalTime>
  <Pages>14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Staudenmayer</dc:creator>
  <cp:keywords/>
  <dc:description/>
  <cp:lastModifiedBy>Patrik Staudenmayer</cp:lastModifiedBy>
  <cp:revision>209</cp:revision>
  <cp:lastPrinted>2019-03-28T18:47:00Z</cp:lastPrinted>
  <dcterms:created xsi:type="dcterms:W3CDTF">2019-03-19T14:45:00Z</dcterms:created>
  <dcterms:modified xsi:type="dcterms:W3CDTF">2019-05-28T13:37:00Z</dcterms:modified>
</cp:coreProperties>
</file>